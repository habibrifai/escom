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675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6880"/>
      </w:tblGrid>
      <w:tr w:rsidR="00692703" w:rsidRPr="00CF1A49" w14:paraId="2CA6F1AE" w14:textId="77777777" w:rsidTr="00B53632">
        <w:trPr>
          <w:trHeight w:hRule="exact" w:val="941"/>
        </w:trPr>
        <w:tc>
          <w:tcPr>
            <w:tcW w:w="6880" w:type="dxa"/>
            <w:tcMar>
              <w:top w:w="0" w:type="dxa"/>
              <w:bottom w:w="0" w:type="dxa"/>
            </w:tcMar>
          </w:tcPr>
          <w:p w14:paraId="69BD3C25" w14:textId="273D5F52" w:rsidR="00692703" w:rsidRPr="00CD0F12" w:rsidRDefault="00530A6B" w:rsidP="00EB7DE4">
            <w:pPr>
              <w:pStyle w:val="Title"/>
              <w:rPr>
                <w:sz w:val="44"/>
              </w:rPr>
            </w:pPr>
            <w:r w:rsidRPr="00CD0F12">
              <w:rPr>
                <w:sz w:val="44"/>
              </w:rPr>
              <w:t>Ahmad Rifai</w:t>
            </w:r>
            <w:r w:rsidR="00692703" w:rsidRPr="00CD0F12">
              <w:rPr>
                <w:sz w:val="44"/>
              </w:rPr>
              <w:t xml:space="preserve"> </w:t>
            </w:r>
            <w:r w:rsidRPr="00CD0F12">
              <w:rPr>
                <w:rStyle w:val="IntenseEmphasis"/>
                <w:sz w:val="44"/>
              </w:rPr>
              <w:t>habibullah</w:t>
            </w:r>
          </w:p>
          <w:p w14:paraId="1BB93EB2" w14:textId="4FF24E2C" w:rsidR="00692703" w:rsidRPr="00CF1A49" w:rsidRDefault="00EB7DE4" w:rsidP="00913946">
            <w:pPr>
              <w:pStyle w:val="ContactInfoEmphasis"/>
              <w:contextualSpacing w:val="0"/>
            </w:pPr>
            <w:proofErr w:type="spellStart"/>
            <w:r>
              <w:t>Keputih</w:t>
            </w:r>
            <w:proofErr w:type="spellEnd"/>
            <w:r>
              <w:t xml:space="preserve"> Gang 3B No 58 </w:t>
            </w:r>
            <w:proofErr w:type="spellStart"/>
            <w:r>
              <w:t>Sukolilo</w:t>
            </w:r>
            <w:proofErr w:type="spellEnd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17B15F4BEDD34C57A86D7810B59CD7C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rifaihabib29@gmail.com</w:t>
            </w:r>
          </w:p>
        </w:tc>
      </w:tr>
      <w:tr w:rsidR="009571D8" w:rsidRPr="00CF1A49" w14:paraId="5BFF864D" w14:textId="77777777" w:rsidTr="00B53632">
        <w:trPr>
          <w:trHeight w:val="245"/>
        </w:trPr>
        <w:tc>
          <w:tcPr>
            <w:tcW w:w="6880" w:type="dxa"/>
            <w:tcMar>
              <w:top w:w="432" w:type="dxa"/>
            </w:tcMar>
          </w:tcPr>
          <w:p w14:paraId="1B9270D6" w14:textId="20EC6F56" w:rsidR="00AF7A88" w:rsidRPr="00CF1A49" w:rsidRDefault="00AF7A88" w:rsidP="00B53632">
            <w:pPr>
              <w:spacing w:line="360" w:lineRule="auto"/>
              <w:contextualSpacing w:val="0"/>
              <w:jc w:val="both"/>
            </w:pPr>
          </w:p>
        </w:tc>
      </w:tr>
    </w:tbl>
    <w:p w14:paraId="2F317DB7" w14:textId="123216FD" w:rsidR="00B53632" w:rsidRDefault="00B53632" w:rsidP="004E01E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4D44E" wp14:editId="31465E94">
                <wp:simplePos x="0" y="0"/>
                <wp:positionH relativeFrom="column">
                  <wp:posOffset>4800600</wp:posOffset>
                </wp:positionH>
                <wp:positionV relativeFrom="paragraph">
                  <wp:posOffset>-1294130</wp:posOffset>
                </wp:positionV>
                <wp:extent cx="1628775" cy="22002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FEBBBB" w14:textId="6604C0B0" w:rsidR="007F42D6" w:rsidRDefault="00E24E0C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66CDE7" wp14:editId="71B7E167">
                                  <wp:extent cx="1995128" cy="1457392"/>
                                  <wp:effectExtent l="1905" t="0" r="7620" b="762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DSC_6882.JP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749" t="5638" r="6413" b="9961"/>
                                          <a:stretch/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2030763" cy="14834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4D4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8pt;margin-top:-101.9pt;width:128.25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" fillcolor="white [3201]" stroked="f" strokeweight=".5pt">
                <v:textbox>
                  <w:txbxContent>
                    <w:p w14:paraId="5CFEBBBB" w14:textId="6604C0B0" w:rsidR="007F42D6" w:rsidRDefault="00E24E0C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0F66CDE7" wp14:editId="71B7E167">
                            <wp:extent cx="1995128" cy="1457392"/>
                            <wp:effectExtent l="1905" t="0" r="7620" b="762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DSC_6882.JP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6749" t="5638" r="6413" b="9961"/>
                                    <a:stretch/>
                                  </pic:blipFill>
                                  <pic:spPr bwMode="auto">
                                    <a:xfrm rot="16200000">
                                      <a:off x="0" y="0"/>
                                      <a:ext cx="2030763" cy="148342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t>Data diri</w:t>
      </w:r>
    </w:p>
    <w:p w14:paraId="4C7F3741" w14:textId="61CF63C7" w:rsidR="00B53632" w:rsidRDefault="00B53632" w:rsidP="00B53632">
      <w:pPr>
        <w:spacing w:line="360" w:lineRule="auto"/>
      </w:pPr>
      <w:r w:rsidRPr="00B53632">
        <w:t>Nama</w:t>
      </w:r>
      <w:r>
        <w:tab/>
      </w:r>
      <w:r>
        <w:tab/>
      </w:r>
      <w:r>
        <w:tab/>
        <w:t>: Ahmad Rifai Habibullah</w:t>
      </w:r>
    </w:p>
    <w:p w14:paraId="2227690A" w14:textId="2C8598AA" w:rsidR="00B53632" w:rsidRDefault="00B53632" w:rsidP="00B53632">
      <w:pPr>
        <w:spacing w:line="360" w:lineRule="auto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Banyuwangi</w:t>
      </w:r>
      <w:proofErr w:type="spellEnd"/>
      <w:r>
        <w:t xml:space="preserve">, 13 </w:t>
      </w:r>
      <w:proofErr w:type="spellStart"/>
      <w:r>
        <w:t>Februari</w:t>
      </w:r>
      <w:proofErr w:type="spellEnd"/>
      <w:r>
        <w:t xml:space="preserve"> 1997</w:t>
      </w:r>
    </w:p>
    <w:p w14:paraId="097913C8" w14:textId="1B8DF028" w:rsidR="00B53632" w:rsidRDefault="00B53632" w:rsidP="00B53632">
      <w:pPr>
        <w:spacing w:line="360" w:lineRule="auto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 xml:space="preserve">: </w:t>
      </w:r>
      <w:proofErr w:type="spellStart"/>
      <w:r>
        <w:t>Laki-laki</w:t>
      </w:r>
      <w:proofErr w:type="spellEnd"/>
    </w:p>
    <w:p w14:paraId="32430DFC" w14:textId="02A08B52" w:rsidR="00B53632" w:rsidRDefault="00B53632" w:rsidP="00B53632">
      <w:pPr>
        <w:spacing w:line="360" w:lineRule="auto"/>
        <w:ind w:left="2160" w:hanging="2160"/>
      </w:pPr>
      <w:r>
        <w:t xml:space="preserve">Alamat </w:t>
      </w:r>
      <w:proofErr w:type="spellStart"/>
      <w:r>
        <w:t>Asal</w:t>
      </w:r>
      <w:proofErr w:type="spellEnd"/>
      <w:r>
        <w:tab/>
        <w:t xml:space="preserve">: Jl. Ahmad </w:t>
      </w:r>
      <w:proofErr w:type="spellStart"/>
      <w:r>
        <w:t>Kholil</w:t>
      </w:r>
      <w:proofErr w:type="spellEnd"/>
      <w:r>
        <w:t xml:space="preserve"> no. 26 </w:t>
      </w:r>
      <w:proofErr w:type="spellStart"/>
      <w:r>
        <w:t>Cangaan</w:t>
      </w:r>
      <w:proofErr w:type="spellEnd"/>
      <w:r>
        <w:t xml:space="preserve">, </w:t>
      </w:r>
      <w:proofErr w:type="spellStart"/>
      <w:r>
        <w:t>Genteng</w:t>
      </w:r>
      <w:proofErr w:type="spellEnd"/>
      <w:r>
        <w:t xml:space="preserve"> </w:t>
      </w:r>
      <w:proofErr w:type="spellStart"/>
      <w:r>
        <w:t>Wetan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Genteng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Banyuwangi</w:t>
      </w:r>
      <w:proofErr w:type="spellEnd"/>
      <w:r>
        <w:t xml:space="preserve">,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Timur</w:t>
      </w:r>
      <w:proofErr w:type="spellEnd"/>
    </w:p>
    <w:p w14:paraId="2E130E7E" w14:textId="1DADCE0B" w:rsidR="00B53632" w:rsidRDefault="00B53632" w:rsidP="00B53632">
      <w:pPr>
        <w:spacing w:line="360" w:lineRule="auto"/>
      </w:pPr>
      <w:r>
        <w:t xml:space="preserve">Alamat </w:t>
      </w:r>
      <w:proofErr w:type="spellStart"/>
      <w:r>
        <w:t>Tinggal</w:t>
      </w:r>
      <w:proofErr w:type="spellEnd"/>
      <w:r>
        <w:tab/>
      </w:r>
      <w:r>
        <w:tab/>
        <w:t xml:space="preserve">: </w:t>
      </w:r>
      <w:proofErr w:type="spellStart"/>
      <w:r>
        <w:t>Keputih</w:t>
      </w:r>
      <w:proofErr w:type="spellEnd"/>
      <w:r>
        <w:t xml:space="preserve"> Gang 3B no. 58 </w:t>
      </w:r>
      <w:proofErr w:type="spellStart"/>
      <w:r>
        <w:t>Sukolilo</w:t>
      </w:r>
      <w:proofErr w:type="spellEnd"/>
      <w:r>
        <w:t>, Surabaya</w:t>
      </w:r>
    </w:p>
    <w:p w14:paraId="2FC65097" w14:textId="4A5A4A19" w:rsidR="00B53632" w:rsidRDefault="00B53632" w:rsidP="00B53632">
      <w:pPr>
        <w:spacing w:line="360" w:lineRule="auto"/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ab/>
      </w:r>
      <w:r>
        <w:tab/>
        <w:t>: +6282244725059</w:t>
      </w:r>
    </w:p>
    <w:p w14:paraId="74D01987" w14:textId="4BEC2B36" w:rsidR="004E01EB" w:rsidRPr="00CF1A49" w:rsidRDefault="00EB7DE4" w:rsidP="004E01EB">
      <w:pPr>
        <w:pStyle w:val="Heading1"/>
      </w:pPr>
      <w:r>
        <w:t>pengalaman kerja</w:t>
      </w:r>
      <w:r w:rsidR="00CD0F12">
        <w:t xml:space="preserve"> &amp; organisasi mahasiswa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05D7A47" w14:textId="77777777" w:rsidTr="00D66A52">
        <w:tc>
          <w:tcPr>
            <w:tcW w:w="9355" w:type="dxa"/>
          </w:tcPr>
          <w:p w14:paraId="6E703CE9" w14:textId="6A05A98B" w:rsidR="001D0BF1" w:rsidRPr="00CF1A49" w:rsidRDefault="007467F1" w:rsidP="001D0BF1">
            <w:pPr>
              <w:pStyle w:val="Heading3"/>
              <w:contextualSpacing w:val="0"/>
              <w:outlineLvl w:val="2"/>
            </w:pPr>
            <w:r>
              <w:t>2017</w:t>
            </w:r>
          </w:p>
          <w:p w14:paraId="0B2C8188" w14:textId="421B6AAB" w:rsidR="002736D2" w:rsidRDefault="007467F1" w:rsidP="007467F1">
            <w:pPr>
              <w:pStyle w:val="Heading2"/>
              <w:contextualSpacing w:val="0"/>
              <w:outlineLvl w:val="1"/>
            </w:pPr>
            <w:r>
              <w:t>Asisten praktikum</w:t>
            </w:r>
            <w:r w:rsidR="00DF159C">
              <w:t xml:space="preserve"> dan grader</w:t>
            </w:r>
            <w:r w:rsidR="002736D2">
              <w:t xml:space="preserve"> mata kuliah</w:t>
            </w:r>
            <w:r>
              <w:t xml:space="preserve"> pengantar sistem operasi</w:t>
            </w:r>
          </w:p>
          <w:p w14:paraId="2EF8807A" w14:textId="25662B3F" w:rsidR="002736D2" w:rsidRDefault="00DF159C" w:rsidP="002736D2">
            <w:pPr>
              <w:contextualSpacing w:val="0"/>
              <w:jc w:val="both"/>
            </w:pP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kurikulum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Windows 10 </w:t>
            </w:r>
            <w:proofErr w:type="spellStart"/>
            <w:r>
              <w:t>dan</w:t>
            </w:r>
            <w:proofErr w:type="spellEnd"/>
            <w:r>
              <w:t xml:space="preserve"> Linux Debian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penugasan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menilai</w:t>
            </w:r>
            <w:proofErr w:type="spellEnd"/>
            <w:r w:rsidR="00CD0F12">
              <w:t xml:space="preserve"> </w:t>
            </w:r>
            <w:proofErr w:type="spellStart"/>
            <w:r w:rsidR="00CD0F12">
              <w:t>tugas</w:t>
            </w:r>
            <w:proofErr w:type="spellEnd"/>
            <w:r w:rsidR="00CD0F12">
              <w:t xml:space="preserve"> </w:t>
            </w:r>
            <w:proofErr w:type="spellStart"/>
            <w:r w:rsidR="00CD0F12">
              <w:t>tersebut</w:t>
            </w:r>
            <w:proofErr w:type="spellEnd"/>
            <w:r w:rsidR="00CD0F12">
              <w:t xml:space="preserve"> </w:t>
            </w:r>
            <w:proofErr w:type="spellStart"/>
            <w:r w:rsidR="00CD0F12">
              <w:t>dari</w:t>
            </w:r>
            <w:proofErr w:type="spellEnd"/>
            <w:r>
              <w:t xml:space="preserve"> </w:t>
            </w:r>
            <w:r w:rsidR="00CD0F12">
              <w:t xml:space="preserve">para </w:t>
            </w:r>
            <w:proofErr w:type="spellStart"/>
            <w:r w:rsidR="00CD0F12">
              <w:t>praktikan</w:t>
            </w:r>
            <w:proofErr w:type="spellEnd"/>
            <w:r w:rsidR="00CD0F12">
              <w:t>.</w:t>
            </w:r>
          </w:p>
          <w:p w14:paraId="6E4F397E" w14:textId="3E2399EE" w:rsidR="002736D2" w:rsidRPr="00CF1A49" w:rsidRDefault="002736D2" w:rsidP="002736D2">
            <w:pPr>
              <w:contextualSpacing w:val="0"/>
              <w:jc w:val="both"/>
            </w:pPr>
          </w:p>
        </w:tc>
      </w:tr>
      <w:tr w:rsidR="00F61DF9" w:rsidRPr="00CF1A49" w14:paraId="545F5A5D" w14:textId="77777777" w:rsidTr="00F61DF9">
        <w:tc>
          <w:tcPr>
            <w:tcW w:w="9355" w:type="dxa"/>
            <w:tcMar>
              <w:top w:w="216" w:type="dxa"/>
            </w:tcMar>
          </w:tcPr>
          <w:p w14:paraId="4D28D806" w14:textId="3D54067E" w:rsidR="00F61DF9" w:rsidRPr="00CF1A49" w:rsidRDefault="007467F1" w:rsidP="00F61DF9">
            <w:pPr>
              <w:pStyle w:val="Heading3"/>
              <w:contextualSpacing w:val="0"/>
              <w:outlineLvl w:val="2"/>
            </w:pPr>
            <w:r>
              <w:t>2017</w:t>
            </w:r>
          </w:p>
          <w:p w14:paraId="68A68FAA" w14:textId="77777777" w:rsidR="007467F1" w:rsidRDefault="007467F1" w:rsidP="007467F1">
            <w:pPr>
              <w:pStyle w:val="Heading2"/>
              <w:contextualSpacing w:val="0"/>
              <w:outlineLvl w:val="1"/>
            </w:pPr>
            <w:r>
              <w:t>asisten praktikum mata kuliah desain dan manajemen jaringan komputer</w:t>
            </w:r>
          </w:p>
          <w:p w14:paraId="58E25A74" w14:textId="3DE82668" w:rsidR="00DF159C" w:rsidRDefault="00DF159C" w:rsidP="00DF159C">
            <w:pPr>
              <w:contextualSpacing w:val="0"/>
              <w:jc w:val="both"/>
            </w:pP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 w:rsidR="00CD0F12">
              <w:t>menjelaskan</w:t>
            </w:r>
            <w:proofErr w:type="spellEnd"/>
            <w:r w:rsidR="00CD0F12">
              <w:t xml:space="preserve"> </w:t>
            </w:r>
            <w:proofErr w:type="spellStart"/>
            <w:r w:rsidR="00CD0F12">
              <w:t>kepada</w:t>
            </w:r>
            <w:proofErr w:type="spellEnd"/>
            <w:r w:rsidR="00CD0F12">
              <w:t xml:space="preserve"> </w:t>
            </w:r>
            <w:proofErr w:type="spellStart"/>
            <w:r w:rsidR="00CD0F12">
              <w:t>praktikan</w:t>
            </w:r>
            <w:proofErr w:type="spellEnd"/>
            <w:r w:rsidR="00CD0F12">
              <w:t xml:space="preserve"> </w:t>
            </w:r>
            <w:proofErr w:type="spellStart"/>
            <w:r w:rsidR="00CD0F12">
              <w:t>tentang</w:t>
            </w:r>
            <w:proofErr w:type="spellEnd"/>
            <w:r w:rsidR="00CD0F12">
              <w:t xml:space="preserve"> </w:t>
            </w:r>
            <w:proofErr w:type="spellStart"/>
            <w:r w:rsidR="00CD0F12">
              <w:t>jaringan</w:t>
            </w:r>
            <w:proofErr w:type="spellEnd"/>
            <w:r w:rsidR="00CD0F12">
              <w:t xml:space="preserve"> </w:t>
            </w:r>
            <w:proofErr w:type="spellStart"/>
            <w:r w:rsidR="00CD0F12">
              <w:t>komputer</w:t>
            </w:r>
            <w:proofErr w:type="spellEnd"/>
            <w:r w:rsidR="00CD0F12">
              <w:t xml:space="preserve"> </w:t>
            </w:r>
            <w:proofErr w:type="spellStart"/>
            <w:r w:rsidR="00CD0F12">
              <w:t>dengan</w:t>
            </w:r>
            <w:proofErr w:type="spellEnd"/>
            <w:r w:rsidR="00CD0F12">
              <w:t xml:space="preserve"> </w:t>
            </w:r>
            <w:proofErr w:type="spellStart"/>
            <w:r w:rsidR="00CD0F12">
              <w:t>menggunakan</w:t>
            </w:r>
            <w:proofErr w:type="spellEnd"/>
            <w:r w:rsidR="00CD0F12">
              <w:t xml:space="preserve"> tools Cisco Packet Tracer.</w:t>
            </w:r>
          </w:p>
          <w:p w14:paraId="0BB4A624" w14:textId="77777777" w:rsidR="00DF159C" w:rsidRDefault="00DF159C" w:rsidP="007467F1">
            <w:pPr>
              <w:pStyle w:val="Heading2"/>
              <w:contextualSpacing w:val="0"/>
              <w:outlineLvl w:val="1"/>
            </w:pPr>
          </w:p>
          <w:p w14:paraId="2C56626F" w14:textId="09B405BF" w:rsidR="00CD0F12" w:rsidRPr="00CF1A49" w:rsidRDefault="00CD0F12" w:rsidP="00CD0F12">
            <w:pPr>
              <w:pStyle w:val="Heading3"/>
              <w:contextualSpacing w:val="0"/>
              <w:outlineLvl w:val="2"/>
            </w:pPr>
            <w:r>
              <w:t>2016 - NOW</w:t>
            </w:r>
          </w:p>
          <w:p w14:paraId="090B0E60" w14:textId="65768F98" w:rsidR="00CD0F12" w:rsidRDefault="00CD0F12" w:rsidP="00CD0F12">
            <w:pPr>
              <w:pStyle w:val="Heading2"/>
              <w:contextualSpacing w:val="0"/>
              <w:outlineLvl w:val="1"/>
            </w:pPr>
            <w:r>
              <w:t>Anggota biro technology development himpunan mahasiswa sistem informasi</w:t>
            </w:r>
          </w:p>
          <w:p w14:paraId="08332862" w14:textId="15B317C3" w:rsidR="00CD0F12" w:rsidRPr="00CD0F12" w:rsidRDefault="00CD0F12" w:rsidP="00CD0F12">
            <w:pPr>
              <w:contextualSpacing w:val="0"/>
              <w:jc w:val="both"/>
            </w:pP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bertanggung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kurikulum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komunitas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Hacking </w:t>
            </w:r>
            <w:r>
              <w:t xml:space="preserve">di </w:t>
            </w:r>
            <w:proofErr w:type="spellStart"/>
            <w:r>
              <w:t>Departemen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>.</w:t>
            </w:r>
          </w:p>
          <w:p w14:paraId="5ED960B1" w14:textId="4998F325" w:rsidR="00CD0F12" w:rsidRDefault="00CD0F12" w:rsidP="007467F1">
            <w:pPr>
              <w:pStyle w:val="Heading2"/>
              <w:contextualSpacing w:val="0"/>
              <w:outlineLvl w:val="1"/>
            </w:pPr>
          </w:p>
        </w:tc>
      </w:tr>
    </w:tbl>
    <w:p w14:paraId="691A897C" w14:textId="42686657" w:rsidR="00DA59AA" w:rsidRPr="00CF1A49" w:rsidRDefault="009221E6" w:rsidP="0097790C">
      <w:pPr>
        <w:pStyle w:val="Heading1"/>
      </w:pPr>
      <w:r>
        <w:t>pendidikan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4EC3FAA" w14:textId="77777777" w:rsidTr="00D66A52">
        <w:tc>
          <w:tcPr>
            <w:tcW w:w="9355" w:type="dxa"/>
          </w:tcPr>
          <w:p w14:paraId="3A1942DF" w14:textId="4915FCB0" w:rsidR="001D0BF1" w:rsidRPr="00CF1A49" w:rsidRDefault="00EB7DE4" w:rsidP="001D0BF1">
            <w:pPr>
              <w:pStyle w:val="Heading3"/>
              <w:contextualSpacing w:val="0"/>
              <w:outlineLvl w:val="2"/>
            </w:pPr>
            <w:r>
              <w:t>2015</w:t>
            </w:r>
            <w:r w:rsidR="001D0BF1" w:rsidRPr="00CF1A49">
              <w:t xml:space="preserve"> </w:t>
            </w:r>
            <w:r>
              <w:t xml:space="preserve">- </w:t>
            </w:r>
            <w:r w:rsidR="009221E6">
              <w:t>sekarang</w:t>
            </w:r>
          </w:p>
          <w:p w14:paraId="33FB2A1A" w14:textId="77777777" w:rsidR="009221E6" w:rsidRDefault="00EB7DE4" w:rsidP="001D0BF1">
            <w:pPr>
              <w:pStyle w:val="Heading2"/>
              <w:contextualSpacing w:val="0"/>
              <w:outlineLvl w:val="1"/>
            </w:pPr>
            <w:r>
              <w:t>departemen information systems</w:t>
            </w:r>
            <w:r w:rsidR="001D0BF1" w:rsidRPr="00CF1A49">
              <w:t xml:space="preserve"> </w:t>
            </w:r>
          </w:p>
          <w:p w14:paraId="76274345" w14:textId="2B3F3C5B" w:rsidR="001D0BF1" w:rsidRPr="00CF1A49" w:rsidRDefault="009221E6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institut teknologi sepuluh nopember</w:t>
            </w:r>
          </w:p>
          <w:p w14:paraId="5B4C9B3C" w14:textId="6B2B123C" w:rsidR="007538DC" w:rsidRPr="00CF1A49" w:rsidRDefault="009221E6" w:rsidP="007F767C">
            <w:pPr>
              <w:ind w:left="405"/>
              <w:contextualSpacing w:val="0"/>
            </w:pPr>
            <w:proofErr w:type="spellStart"/>
            <w:r>
              <w:lastRenderedPageBreak/>
              <w:t>Tahun</w:t>
            </w:r>
            <w:proofErr w:type="spellEnd"/>
            <w:r>
              <w:t xml:space="preserve"> ke-3 </w:t>
            </w:r>
            <w:proofErr w:type="spellStart"/>
            <w:r>
              <w:t>dengan</w:t>
            </w:r>
            <w:proofErr w:type="spellEnd"/>
            <w:r>
              <w:t xml:space="preserve"> IPK 3</w:t>
            </w:r>
            <w:r w:rsidR="007F767C">
              <w:t>,</w:t>
            </w:r>
            <w:r>
              <w:t>71</w:t>
            </w:r>
          </w:p>
        </w:tc>
      </w:tr>
      <w:tr w:rsidR="00F61DF9" w:rsidRPr="00CF1A49" w14:paraId="5C646C04" w14:textId="77777777" w:rsidTr="00F61DF9">
        <w:tc>
          <w:tcPr>
            <w:tcW w:w="9355" w:type="dxa"/>
            <w:tcMar>
              <w:top w:w="216" w:type="dxa"/>
            </w:tcMar>
          </w:tcPr>
          <w:p w14:paraId="165321B2" w14:textId="2A64C329" w:rsidR="00F61DF9" w:rsidRPr="00CF1A49" w:rsidRDefault="009221E6" w:rsidP="00F61DF9">
            <w:pPr>
              <w:pStyle w:val="Heading3"/>
              <w:contextualSpacing w:val="0"/>
              <w:outlineLvl w:val="2"/>
            </w:pPr>
            <w:r>
              <w:lastRenderedPageBreak/>
              <w:t xml:space="preserve">2012 </w:t>
            </w:r>
            <w:r w:rsidR="007F767C">
              <w:t>–</w:t>
            </w:r>
            <w:r>
              <w:t xml:space="preserve"> 2015</w:t>
            </w:r>
          </w:p>
          <w:p w14:paraId="0E406157" w14:textId="1F0AC2DE" w:rsidR="00F61DF9" w:rsidRPr="00CF1A49" w:rsidRDefault="009221E6" w:rsidP="00F61DF9">
            <w:pPr>
              <w:pStyle w:val="Heading2"/>
              <w:contextualSpacing w:val="0"/>
              <w:outlineLvl w:val="1"/>
            </w:pPr>
            <w:r>
              <w:t>SMAN 1 GENteng</w:t>
            </w:r>
          </w:p>
          <w:p w14:paraId="77DFDCB0" w14:textId="77777777" w:rsidR="00F61DF9" w:rsidRDefault="009221E6" w:rsidP="009221E6">
            <w:pPr>
              <w:ind w:left="405"/>
              <w:rPr>
                <w:b/>
              </w:rPr>
            </w:pPr>
            <w:r w:rsidRPr="009221E6">
              <w:rPr>
                <w:b/>
              </w:rPr>
              <w:t>PRESTASI</w:t>
            </w:r>
          </w:p>
          <w:p w14:paraId="327107EF" w14:textId="77777777" w:rsidR="007F767C" w:rsidRDefault="007F767C" w:rsidP="009221E6">
            <w:pPr>
              <w:ind w:left="405"/>
            </w:pPr>
            <w:r>
              <w:t xml:space="preserve">Nilai </w:t>
            </w:r>
            <w:proofErr w:type="spellStart"/>
            <w:r>
              <w:t>Ujian</w:t>
            </w:r>
            <w:proofErr w:type="spellEnd"/>
            <w:r>
              <w:t xml:space="preserve"> Nasional 554,40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meraih</w:t>
            </w:r>
            <w:proofErr w:type="spellEnd"/>
            <w:r>
              <w:t xml:space="preserve"> </w:t>
            </w:r>
            <w:proofErr w:type="spellStart"/>
            <w:r>
              <w:t>peringkat</w:t>
            </w:r>
            <w:proofErr w:type="spellEnd"/>
            <w:r>
              <w:t xml:space="preserve"> ke-2 </w:t>
            </w:r>
            <w:proofErr w:type="spellStart"/>
            <w:r>
              <w:t>tertinggi</w:t>
            </w:r>
            <w:proofErr w:type="spellEnd"/>
            <w:r>
              <w:t xml:space="preserve"> </w:t>
            </w:r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  <w:p w14:paraId="76F75A99" w14:textId="13313BBE" w:rsidR="007F767C" w:rsidRDefault="007F767C" w:rsidP="009221E6">
            <w:pPr>
              <w:ind w:left="405"/>
            </w:pPr>
          </w:p>
          <w:p w14:paraId="62CD9CFF" w14:textId="59D96BD0" w:rsidR="00AF7A88" w:rsidRDefault="00AF7A88" w:rsidP="009221E6">
            <w:pPr>
              <w:ind w:left="405"/>
            </w:pPr>
          </w:p>
          <w:p w14:paraId="050A02AD" w14:textId="77777777" w:rsidR="007F42D6" w:rsidRDefault="007F42D6" w:rsidP="009221E6">
            <w:pPr>
              <w:ind w:left="405"/>
            </w:pPr>
          </w:p>
          <w:p w14:paraId="0A5B8663" w14:textId="36C301B3" w:rsidR="007F767C" w:rsidRPr="00CF1A49" w:rsidRDefault="007F767C" w:rsidP="007F767C">
            <w:pPr>
              <w:pStyle w:val="Heading3"/>
              <w:contextualSpacing w:val="0"/>
              <w:outlineLvl w:val="2"/>
            </w:pPr>
            <w:r>
              <w:t>2009 – 2012</w:t>
            </w:r>
          </w:p>
          <w:p w14:paraId="743F3F88" w14:textId="764190D9" w:rsidR="007F767C" w:rsidRDefault="007F767C" w:rsidP="007F767C">
            <w:pPr>
              <w:pStyle w:val="Heading2"/>
              <w:contextualSpacing w:val="0"/>
              <w:outlineLvl w:val="1"/>
            </w:pPr>
            <w:r>
              <w:t>SMPN 1 genteng</w:t>
            </w:r>
          </w:p>
          <w:p w14:paraId="4C5EBAF5" w14:textId="69373905" w:rsidR="007F767C" w:rsidRDefault="007F767C" w:rsidP="007F767C">
            <w:pPr>
              <w:pStyle w:val="Heading2"/>
              <w:contextualSpacing w:val="0"/>
              <w:outlineLvl w:val="1"/>
            </w:pPr>
          </w:p>
          <w:p w14:paraId="5F6AD01A" w14:textId="2CCCCB73" w:rsidR="007F767C" w:rsidRPr="00CF1A49" w:rsidRDefault="007F767C" w:rsidP="007F767C">
            <w:pPr>
              <w:pStyle w:val="Heading3"/>
              <w:contextualSpacing w:val="0"/>
              <w:outlineLvl w:val="2"/>
            </w:pPr>
            <w:r>
              <w:t>2003 – 2009</w:t>
            </w:r>
          </w:p>
          <w:p w14:paraId="069363DD" w14:textId="2517C1B1" w:rsidR="007F767C" w:rsidRPr="00CF1A49" w:rsidRDefault="007F767C" w:rsidP="007F767C">
            <w:pPr>
              <w:pStyle w:val="Heading2"/>
              <w:contextualSpacing w:val="0"/>
              <w:outlineLvl w:val="1"/>
            </w:pPr>
            <w:r>
              <w:t>SDN 1 Genteng wetan</w:t>
            </w:r>
          </w:p>
          <w:p w14:paraId="23F63AA9" w14:textId="77777777" w:rsidR="007F767C" w:rsidRDefault="007F767C" w:rsidP="007F767C">
            <w:pPr>
              <w:ind w:left="405"/>
              <w:rPr>
                <w:b/>
              </w:rPr>
            </w:pPr>
            <w:r w:rsidRPr="009221E6">
              <w:rPr>
                <w:b/>
              </w:rPr>
              <w:t>PRESTASI</w:t>
            </w:r>
          </w:p>
          <w:p w14:paraId="344991BA" w14:textId="77777777" w:rsidR="007F767C" w:rsidRDefault="007F767C" w:rsidP="002736D2">
            <w:pPr>
              <w:ind w:left="405"/>
            </w:pPr>
            <w:proofErr w:type="spellStart"/>
            <w:r>
              <w:t>Peringkat</w:t>
            </w:r>
            <w:proofErr w:type="spellEnd"/>
            <w:r>
              <w:t xml:space="preserve"> 1 </w:t>
            </w:r>
            <w:proofErr w:type="spellStart"/>
            <w:r>
              <w:t>Olimpiade</w:t>
            </w:r>
            <w:proofErr w:type="spellEnd"/>
            <w:r>
              <w:t xml:space="preserve"> </w:t>
            </w:r>
            <w:proofErr w:type="spellStart"/>
            <w:r>
              <w:t>Matematika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Kecamatan</w:t>
            </w:r>
            <w:proofErr w:type="spellEnd"/>
            <w:r>
              <w:t xml:space="preserve"> </w:t>
            </w:r>
            <w:proofErr w:type="spellStart"/>
            <w:r>
              <w:t>Genteng</w:t>
            </w:r>
            <w:proofErr w:type="spellEnd"/>
          </w:p>
          <w:p w14:paraId="56E2F882" w14:textId="05A8B58D" w:rsidR="00CD0F12" w:rsidRPr="007F767C" w:rsidRDefault="00CD0F12" w:rsidP="002736D2">
            <w:pPr>
              <w:ind w:left="405"/>
            </w:pPr>
          </w:p>
        </w:tc>
      </w:tr>
    </w:tbl>
    <w:p w14:paraId="1390B8A9" w14:textId="5AF98E54" w:rsidR="00486277" w:rsidRPr="00CF1A49" w:rsidRDefault="007F767C" w:rsidP="00486277">
      <w:pPr>
        <w:pStyle w:val="Heading1"/>
      </w:pPr>
      <w:r>
        <w:t>kemampuan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279E9E1" w14:textId="77777777" w:rsidTr="00CF1A49">
        <w:tc>
          <w:tcPr>
            <w:tcW w:w="4675" w:type="dxa"/>
          </w:tcPr>
          <w:p w14:paraId="3208F1C1" w14:textId="2783C234" w:rsidR="001E3120" w:rsidRPr="007F767C" w:rsidRDefault="007F767C" w:rsidP="006E1507">
            <w:pPr>
              <w:pStyle w:val="ListBullet"/>
              <w:contextualSpacing w:val="0"/>
              <w:rPr>
                <w:b/>
              </w:rPr>
            </w:pPr>
            <w:r w:rsidRPr="007F767C">
              <w:rPr>
                <w:b/>
              </w:rPr>
              <w:t>TEKNOLOGI WEB</w:t>
            </w:r>
          </w:p>
          <w:p w14:paraId="04BE10A6" w14:textId="02A7E399" w:rsidR="007F767C" w:rsidRDefault="007F767C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HTML / CSS / JAVASCRIPT / PHP</w:t>
            </w:r>
          </w:p>
          <w:p w14:paraId="0499F942" w14:textId="77777777" w:rsidR="007F767C" w:rsidRPr="006E1507" w:rsidRDefault="007F767C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4E646CDF" w14:textId="74CBC7BF" w:rsidR="001F4E6D" w:rsidRDefault="007F767C" w:rsidP="006E1507">
            <w:pPr>
              <w:pStyle w:val="ListBullet"/>
              <w:contextualSpacing w:val="0"/>
              <w:rPr>
                <w:b/>
              </w:rPr>
            </w:pPr>
            <w:r w:rsidRPr="007F767C">
              <w:rPr>
                <w:b/>
              </w:rPr>
              <w:t>FRAMEWORK</w:t>
            </w:r>
            <w:r>
              <w:rPr>
                <w:b/>
              </w:rPr>
              <w:t xml:space="preserve"> TEKNOLOGI WEB</w:t>
            </w:r>
          </w:p>
          <w:p w14:paraId="17141C29" w14:textId="77777777" w:rsidR="007F767C" w:rsidRDefault="007F767C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 xml:space="preserve">Code Igniter / </w:t>
            </w:r>
            <w:proofErr w:type="spellStart"/>
            <w:r>
              <w:t>Wordpress</w:t>
            </w:r>
            <w:proofErr w:type="spellEnd"/>
          </w:p>
          <w:p w14:paraId="1C001994" w14:textId="77777777" w:rsidR="00880A75" w:rsidRDefault="00880A75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4AE20022" w14:textId="1F6EF66F" w:rsidR="00880A75" w:rsidRDefault="00880A75" w:rsidP="00880A75">
            <w:pPr>
              <w:pStyle w:val="ListBullet"/>
              <w:contextualSpacing w:val="0"/>
              <w:rPr>
                <w:b/>
              </w:rPr>
            </w:pPr>
            <w:r>
              <w:rPr>
                <w:b/>
              </w:rPr>
              <w:t>DATABASE</w:t>
            </w:r>
          </w:p>
          <w:p w14:paraId="0BA658D3" w14:textId="77777777" w:rsidR="00880A75" w:rsidRDefault="00880A75" w:rsidP="00880A7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proofErr w:type="spellStart"/>
            <w:r>
              <w:t>Mysql</w:t>
            </w:r>
            <w:proofErr w:type="spellEnd"/>
            <w:r>
              <w:t xml:space="preserve"> / Firebase / Microsoft Access / SQL Server</w:t>
            </w:r>
          </w:p>
          <w:p w14:paraId="2CF5CE20" w14:textId="77777777" w:rsidR="007467F1" w:rsidRDefault="007467F1" w:rsidP="00880A7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6CF165E2" w14:textId="7F1BA3CC" w:rsidR="007467F1" w:rsidRDefault="007467F1" w:rsidP="007467F1">
            <w:pPr>
              <w:pStyle w:val="ListBullet"/>
              <w:contextualSpacing w:val="0"/>
              <w:rPr>
                <w:b/>
              </w:rPr>
            </w:pPr>
            <w:r>
              <w:rPr>
                <w:b/>
              </w:rPr>
              <w:t>SISTEM OPERASI</w:t>
            </w:r>
          </w:p>
          <w:p w14:paraId="1C2F4219" w14:textId="685AA518" w:rsidR="007467F1" w:rsidRPr="007F767C" w:rsidRDefault="007467F1" w:rsidP="007467F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Windows / Linux</w:t>
            </w:r>
          </w:p>
        </w:tc>
        <w:tc>
          <w:tcPr>
            <w:tcW w:w="4675" w:type="dxa"/>
            <w:tcMar>
              <w:left w:w="360" w:type="dxa"/>
            </w:tcMar>
          </w:tcPr>
          <w:p w14:paraId="5C076969" w14:textId="6E040948" w:rsidR="003A0632" w:rsidRDefault="007F767C" w:rsidP="006E1507">
            <w:pPr>
              <w:pStyle w:val="ListBullet"/>
              <w:contextualSpacing w:val="0"/>
              <w:rPr>
                <w:b/>
              </w:rPr>
            </w:pPr>
            <w:r w:rsidRPr="007F767C">
              <w:rPr>
                <w:b/>
              </w:rPr>
              <w:t>TOOL PEMROGRAMAN</w:t>
            </w:r>
          </w:p>
          <w:p w14:paraId="2BE5119C" w14:textId="6F8BC441" w:rsidR="007F767C" w:rsidRDefault="007F767C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 xml:space="preserve">Android Studio / Eclipse / </w:t>
            </w:r>
            <w:proofErr w:type="spellStart"/>
            <w:r>
              <w:t>Netbeans</w:t>
            </w:r>
            <w:proofErr w:type="spellEnd"/>
          </w:p>
          <w:p w14:paraId="16EBD0B4" w14:textId="77777777" w:rsidR="007F767C" w:rsidRPr="007F767C" w:rsidRDefault="007F767C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2363C10E" w14:textId="3D414CC4" w:rsidR="001E3120" w:rsidRPr="00880A75" w:rsidRDefault="007F767C" w:rsidP="006E1507">
            <w:pPr>
              <w:pStyle w:val="ListBullet"/>
              <w:contextualSpacing w:val="0"/>
              <w:rPr>
                <w:b/>
              </w:rPr>
            </w:pPr>
            <w:r w:rsidRPr="00880A75">
              <w:rPr>
                <w:b/>
              </w:rPr>
              <w:t>TOOL KEAMANAN INFORMASI</w:t>
            </w:r>
          </w:p>
          <w:p w14:paraId="0D2AC5AF" w14:textId="488E4A80" w:rsidR="007F767C" w:rsidRDefault="00880A75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proofErr w:type="spellStart"/>
            <w:r>
              <w:t>Acunetix</w:t>
            </w:r>
            <w:proofErr w:type="spellEnd"/>
            <w:r>
              <w:t xml:space="preserve"> / </w:t>
            </w:r>
            <w:proofErr w:type="spellStart"/>
            <w:r>
              <w:t>Ahrefs</w:t>
            </w:r>
            <w:proofErr w:type="spellEnd"/>
            <w:r>
              <w:t xml:space="preserve"> </w:t>
            </w:r>
          </w:p>
          <w:p w14:paraId="15CCF91A" w14:textId="77777777" w:rsidR="00880A75" w:rsidRPr="006E1507" w:rsidRDefault="00880A75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5B7ECAE1" w14:textId="7F8BEC34" w:rsidR="001E3120" w:rsidRPr="00880A75" w:rsidRDefault="00880A75" w:rsidP="006E1507">
            <w:pPr>
              <w:pStyle w:val="ListBullet"/>
              <w:contextualSpacing w:val="0"/>
            </w:pPr>
            <w:r>
              <w:rPr>
                <w:b/>
              </w:rPr>
              <w:t>BAHASA PEMROGRAMAN</w:t>
            </w:r>
          </w:p>
          <w:p w14:paraId="44F1FCBE" w14:textId="0039EEBC" w:rsidR="002A333A" w:rsidRPr="006E1507" w:rsidRDefault="00880A75" w:rsidP="002A333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 xml:space="preserve">Java </w:t>
            </w:r>
          </w:p>
        </w:tc>
      </w:tr>
    </w:tbl>
    <w:p w14:paraId="3B5F7F52" w14:textId="5B5696F6" w:rsidR="00B51D1B" w:rsidRDefault="00B51D1B" w:rsidP="006E1507"/>
    <w:p w14:paraId="23EA46E4" w14:textId="77777777" w:rsidR="00AF7A88" w:rsidRPr="006E1507" w:rsidRDefault="00AF7A88" w:rsidP="006E1507"/>
    <w:sectPr w:rsidR="00AF7A88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2188A" w14:textId="77777777" w:rsidR="000D4D21" w:rsidRDefault="000D4D21" w:rsidP="0068194B">
      <w:r>
        <w:separator/>
      </w:r>
    </w:p>
    <w:p w14:paraId="14243FFA" w14:textId="77777777" w:rsidR="000D4D21" w:rsidRDefault="000D4D21"/>
    <w:p w14:paraId="4DB70521" w14:textId="77777777" w:rsidR="000D4D21" w:rsidRDefault="000D4D21"/>
  </w:endnote>
  <w:endnote w:type="continuationSeparator" w:id="0">
    <w:p w14:paraId="73180376" w14:textId="77777777" w:rsidR="000D4D21" w:rsidRDefault="000D4D21" w:rsidP="0068194B">
      <w:r>
        <w:continuationSeparator/>
      </w:r>
    </w:p>
    <w:p w14:paraId="7B49B7FB" w14:textId="77777777" w:rsidR="000D4D21" w:rsidRDefault="000D4D21"/>
    <w:p w14:paraId="56241623" w14:textId="77777777" w:rsidR="000D4D21" w:rsidRDefault="000D4D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09EA2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E9E0C" w14:textId="77777777" w:rsidR="000D4D21" w:rsidRDefault="000D4D21" w:rsidP="0068194B">
      <w:r>
        <w:separator/>
      </w:r>
    </w:p>
    <w:p w14:paraId="08E21C3D" w14:textId="77777777" w:rsidR="000D4D21" w:rsidRDefault="000D4D21"/>
    <w:p w14:paraId="6561F686" w14:textId="77777777" w:rsidR="000D4D21" w:rsidRDefault="000D4D21"/>
  </w:footnote>
  <w:footnote w:type="continuationSeparator" w:id="0">
    <w:p w14:paraId="4FF35BFD" w14:textId="77777777" w:rsidR="000D4D21" w:rsidRDefault="000D4D21" w:rsidP="0068194B">
      <w:r>
        <w:continuationSeparator/>
      </w:r>
    </w:p>
    <w:p w14:paraId="461CD273" w14:textId="77777777" w:rsidR="000D4D21" w:rsidRDefault="000D4D21"/>
    <w:p w14:paraId="5AC261F0" w14:textId="77777777" w:rsidR="000D4D21" w:rsidRDefault="000D4D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1E27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C138C4" wp14:editId="2FAB834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39ED86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F0AC6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6B"/>
    <w:rsid w:val="000001EF"/>
    <w:rsid w:val="00007322"/>
    <w:rsid w:val="00007728"/>
    <w:rsid w:val="00024584"/>
    <w:rsid w:val="00024730"/>
    <w:rsid w:val="00055E95"/>
    <w:rsid w:val="0007021F"/>
    <w:rsid w:val="000B2BA5"/>
    <w:rsid w:val="000D4D21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36D2"/>
    <w:rsid w:val="00275EAE"/>
    <w:rsid w:val="00294998"/>
    <w:rsid w:val="00297F18"/>
    <w:rsid w:val="002A1945"/>
    <w:rsid w:val="002A333A"/>
    <w:rsid w:val="002B2958"/>
    <w:rsid w:val="002B3FC8"/>
    <w:rsid w:val="002C53AF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0A6B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7F1"/>
    <w:rsid w:val="00746D44"/>
    <w:rsid w:val="007538DC"/>
    <w:rsid w:val="00757803"/>
    <w:rsid w:val="00772C3A"/>
    <w:rsid w:val="0079206B"/>
    <w:rsid w:val="00796076"/>
    <w:rsid w:val="007C0566"/>
    <w:rsid w:val="007C606B"/>
    <w:rsid w:val="007E6A61"/>
    <w:rsid w:val="007F42D6"/>
    <w:rsid w:val="007F767C"/>
    <w:rsid w:val="00801140"/>
    <w:rsid w:val="00803404"/>
    <w:rsid w:val="00834955"/>
    <w:rsid w:val="00855B59"/>
    <w:rsid w:val="00860461"/>
    <w:rsid w:val="0086487C"/>
    <w:rsid w:val="00870B20"/>
    <w:rsid w:val="00880A75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21E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7A88"/>
    <w:rsid w:val="00B10EBE"/>
    <w:rsid w:val="00B236F1"/>
    <w:rsid w:val="00B50F99"/>
    <w:rsid w:val="00B51D1B"/>
    <w:rsid w:val="00B53632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2811"/>
    <w:rsid w:val="00C66A7D"/>
    <w:rsid w:val="00C779DA"/>
    <w:rsid w:val="00C814F7"/>
    <w:rsid w:val="00CA4B4D"/>
    <w:rsid w:val="00CB35C3"/>
    <w:rsid w:val="00CD0F12"/>
    <w:rsid w:val="00CD323D"/>
    <w:rsid w:val="00CE4030"/>
    <w:rsid w:val="00CE64B3"/>
    <w:rsid w:val="00CF1A49"/>
    <w:rsid w:val="00D0630C"/>
    <w:rsid w:val="00D243A9"/>
    <w:rsid w:val="00D305E5"/>
    <w:rsid w:val="00D37CD3"/>
    <w:rsid w:val="00D432A0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159C"/>
    <w:rsid w:val="00DF4D6C"/>
    <w:rsid w:val="00E01923"/>
    <w:rsid w:val="00E14498"/>
    <w:rsid w:val="00E2397A"/>
    <w:rsid w:val="00E24E0C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7DE4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71A2"/>
  <w15:chartTrackingRefBased/>
  <w15:docId w15:val="{429A5610-6C0A-4690-974A-10B78E2C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30A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215100059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B15F4BEDD34C57A86D7810B59CD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32685-1C7E-42B1-B741-E5F7C61BCF7A}"/>
      </w:docPartPr>
      <w:docPartBody>
        <w:p w:rsidR="002F4C8A" w:rsidRDefault="00CC7DC0">
          <w:pPr>
            <w:pStyle w:val="17B15F4BEDD34C57A86D7810B59CD7C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BC"/>
    <w:rsid w:val="002F4C8A"/>
    <w:rsid w:val="003033BC"/>
    <w:rsid w:val="00CB00DD"/>
    <w:rsid w:val="00CC7DC0"/>
    <w:rsid w:val="00ED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213A3DE00D41EE94AB58EE3402463D">
    <w:name w:val="CA213A3DE00D41EE94AB58EE3402463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21ED95BB7F94A9CB436BF346052073C">
    <w:name w:val="921ED95BB7F94A9CB436BF346052073C"/>
  </w:style>
  <w:style w:type="paragraph" w:customStyle="1" w:styleId="11D861CE03B0400CB331B3EB2A51D57E">
    <w:name w:val="11D861CE03B0400CB331B3EB2A51D57E"/>
  </w:style>
  <w:style w:type="paragraph" w:customStyle="1" w:styleId="552F0A01714A47E89D605DFBF944CF76">
    <w:name w:val="552F0A01714A47E89D605DFBF944CF76"/>
  </w:style>
  <w:style w:type="paragraph" w:customStyle="1" w:styleId="54F5682FF2534ACAB9D8816B1861C741">
    <w:name w:val="54F5682FF2534ACAB9D8816B1861C741"/>
  </w:style>
  <w:style w:type="paragraph" w:customStyle="1" w:styleId="2FD7483627594EA6A9C2183B350AB5E2">
    <w:name w:val="2FD7483627594EA6A9C2183B350AB5E2"/>
  </w:style>
  <w:style w:type="paragraph" w:customStyle="1" w:styleId="17B15F4BEDD34C57A86D7810B59CD7CC">
    <w:name w:val="17B15F4BEDD34C57A86D7810B59CD7CC"/>
  </w:style>
  <w:style w:type="paragraph" w:customStyle="1" w:styleId="CEA189C79A9C43A7973EDB87CEEFDB75">
    <w:name w:val="CEA189C79A9C43A7973EDB87CEEFDB75"/>
  </w:style>
  <w:style w:type="paragraph" w:customStyle="1" w:styleId="18B2A5B32B54479AADC14955F534BBC5">
    <w:name w:val="18B2A5B32B54479AADC14955F534BBC5"/>
  </w:style>
  <w:style w:type="paragraph" w:customStyle="1" w:styleId="BC80FEC5EECC4D2C91099CB7853C03D7">
    <w:name w:val="BC80FEC5EECC4D2C91099CB7853C03D7"/>
  </w:style>
  <w:style w:type="paragraph" w:customStyle="1" w:styleId="5B8EFDAE555048729D5338BE2CCFAD7E">
    <w:name w:val="5B8EFDAE555048729D5338BE2CCFAD7E"/>
  </w:style>
  <w:style w:type="paragraph" w:customStyle="1" w:styleId="835591B88C524328BA3BD68EE506C93B">
    <w:name w:val="835591B88C524328BA3BD68EE506C93B"/>
  </w:style>
  <w:style w:type="paragraph" w:customStyle="1" w:styleId="1AC469C1E2374B34A89A86405E3C4DEC">
    <w:name w:val="1AC469C1E2374B34A89A86405E3C4DEC"/>
  </w:style>
  <w:style w:type="paragraph" w:customStyle="1" w:styleId="67566037D7C748B882C96A393A293EFD">
    <w:name w:val="67566037D7C748B882C96A393A293EFD"/>
  </w:style>
  <w:style w:type="paragraph" w:customStyle="1" w:styleId="65EF3F7B6FD7405F95E188960837ED7A">
    <w:name w:val="65EF3F7B6FD7405F95E188960837ED7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F56985DF76D467CAA12DC2906B10651">
    <w:name w:val="DF56985DF76D467CAA12DC2906B10651"/>
  </w:style>
  <w:style w:type="paragraph" w:customStyle="1" w:styleId="8A157C6D57064A81A83DB51C919F59FB">
    <w:name w:val="8A157C6D57064A81A83DB51C919F59FB"/>
  </w:style>
  <w:style w:type="paragraph" w:customStyle="1" w:styleId="2DD1D35878284A37BEAD94EA0AB0A9EA">
    <w:name w:val="2DD1D35878284A37BEAD94EA0AB0A9EA"/>
  </w:style>
  <w:style w:type="paragraph" w:customStyle="1" w:styleId="EEC31D4818EA4CF2B3F6F65540BD6D4E">
    <w:name w:val="EEC31D4818EA4CF2B3F6F65540BD6D4E"/>
  </w:style>
  <w:style w:type="paragraph" w:customStyle="1" w:styleId="910D6CF015C444D9B64042142FA43C9B">
    <w:name w:val="910D6CF015C444D9B64042142FA43C9B"/>
  </w:style>
  <w:style w:type="paragraph" w:customStyle="1" w:styleId="2BF271B09FEC46DA9B1829EC6554719B">
    <w:name w:val="2BF271B09FEC46DA9B1829EC6554719B"/>
  </w:style>
  <w:style w:type="paragraph" w:customStyle="1" w:styleId="52D13649406A42C59F9A3CA6376DAC4E">
    <w:name w:val="52D13649406A42C59F9A3CA6376DAC4E"/>
  </w:style>
  <w:style w:type="paragraph" w:customStyle="1" w:styleId="1CE074CF9C2F474E9BD149E5E743BBD8">
    <w:name w:val="1CE074CF9C2F474E9BD149E5E743BBD8"/>
  </w:style>
  <w:style w:type="paragraph" w:customStyle="1" w:styleId="3D3CAB2415DD4A06892A2636C0FEEBDD">
    <w:name w:val="3D3CAB2415DD4A06892A2636C0FEEBDD"/>
  </w:style>
  <w:style w:type="paragraph" w:customStyle="1" w:styleId="9097C87CBAE34F01B6E30C306030E4D3">
    <w:name w:val="9097C87CBAE34F01B6E30C306030E4D3"/>
  </w:style>
  <w:style w:type="paragraph" w:customStyle="1" w:styleId="811BEEE64B2144C3A2004A473B1A95C4">
    <w:name w:val="811BEEE64B2144C3A2004A473B1A95C4"/>
  </w:style>
  <w:style w:type="paragraph" w:customStyle="1" w:styleId="865CEF5866424A4682603741227DC871">
    <w:name w:val="865CEF5866424A4682603741227DC871"/>
  </w:style>
  <w:style w:type="paragraph" w:customStyle="1" w:styleId="75096885EC15458DA9FD107CB89D2B52">
    <w:name w:val="75096885EC15458DA9FD107CB89D2B52"/>
  </w:style>
  <w:style w:type="paragraph" w:customStyle="1" w:styleId="B317D88C06ED45D5ABE20C77B94B46FD">
    <w:name w:val="B317D88C06ED45D5ABE20C77B94B46FD"/>
  </w:style>
  <w:style w:type="paragraph" w:customStyle="1" w:styleId="228D2B29C887405DAE61B6FCC1B49668">
    <w:name w:val="228D2B29C887405DAE61B6FCC1B49668"/>
  </w:style>
  <w:style w:type="paragraph" w:customStyle="1" w:styleId="D0056BA1D6D647B48877823C2000E570">
    <w:name w:val="D0056BA1D6D647B48877823C2000E570"/>
  </w:style>
  <w:style w:type="paragraph" w:customStyle="1" w:styleId="08544C36BA734B53A0E7EC0DC1F03F10">
    <w:name w:val="08544C36BA734B53A0E7EC0DC1F03F10"/>
  </w:style>
  <w:style w:type="paragraph" w:customStyle="1" w:styleId="CF5082B975404ADC824D248ECDFCC8ED">
    <w:name w:val="CF5082B975404ADC824D248ECDFCC8ED"/>
  </w:style>
  <w:style w:type="paragraph" w:customStyle="1" w:styleId="78BC43C582654217A8C9DC608D5F1A94">
    <w:name w:val="78BC43C582654217A8C9DC608D5F1A94"/>
  </w:style>
  <w:style w:type="paragraph" w:customStyle="1" w:styleId="C14DD5845E274F70AD4B338ECCCDA2EF">
    <w:name w:val="C14DD5845E274F70AD4B338ECCCDA2EF"/>
  </w:style>
  <w:style w:type="paragraph" w:customStyle="1" w:styleId="BCA6FAF114C845E795953C8A3CB9DA83">
    <w:name w:val="BCA6FAF114C845E795953C8A3CB9DA83"/>
  </w:style>
  <w:style w:type="paragraph" w:customStyle="1" w:styleId="4D2F20589F924ACE9EA6771F28911330">
    <w:name w:val="4D2F20589F924ACE9EA6771F28911330"/>
  </w:style>
  <w:style w:type="paragraph" w:customStyle="1" w:styleId="7D613400AA764A288AFABC972B4ED185">
    <w:name w:val="7D613400AA764A288AFABC972B4ED185"/>
  </w:style>
  <w:style w:type="paragraph" w:customStyle="1" w:styleId="B83293355E2F49DEA6F73B838824A3DF">
    <w:name w:val="B83293355E2F49DEA6F73B838824A3DF"/>
  </w:style>
  <w:style w:type="paragraph" w:customStyle="1" w:styleId="CA36176C917F41B2987622AB818BE91F">
    <w:name w:val="CA36176C917F41B2987622AB818BE91F"/>
  </w:style>
  <w:style w:type="paragraph" w:customStyle="1" w:styleId="9075C116401A4895A27E278E129EA038">
    <w:name w:val="9075C116401A4895A27E278E129EA038"/>
  </w:style>
  <w:style w:type="paragraph" w:customStyle="1" w:styleId="03B21ED72900412F9A434058B6EA556D">
    <w:name w:val="03B21ED72900412F9A434058B6EA556D"/>
    <w:rsid w:val="003033BC"/>
  </w:style>
  <w:style w:type="paragraph" w:customStyle="1" w:styleId="1317F3A55D5042449E513F9186557BE9">
    <w:name w:val="1317F3A55D5042449E513F9186557BE9"/>
    <w:rsid w:val="003033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40D34-B161-4533-BE72-BEB6B4956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Rifai Habibullah(550834)</dc:creator>
  <cp:keywords/>
  <dc:description/>
  <cp:lastModifiedBy>Ahmad Rifai Habibullah(550834)</cp:lastModifiedBy>
  <cp:revision>2</cp:revision>
  <cp:lastPrinted>2018-03-14T16:05:00Z</cp:lastPrinted>
  <dcterms:created xsi:type="dcterms:W3CDTF">2018-03-14T16:27:00Z</dcterms:created>
  <dcterms:modified xsi:type="dcterms:W3CDTF">2018-03-14T16:27:00Z</dcterms:modified>
  <cp:category/>
</cp:coreProperties>
</file>