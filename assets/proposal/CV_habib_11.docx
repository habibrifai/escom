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71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6956"/>
      </w:tblGrid>
      <w:tr w:rsidR="00692703" w:rsidRPr="00CF1A49" w14:paraId="2CA6F1AE" w14:textId="77777777" w:rsidTr="00AF7A88">
        <w:trPr>
          <w:trHeight w:hRule="exact" w:val="1776"/>
        </w:trPr>
        <w:tc>
          <w:tcPr>
            <w:tcW w:w="6956" w:type="dxa"/>
            <w:tcMar>
              <w:top w:w="0" w:type="dxa"/>
              <w:bottom w:w="0" w:type="dxa"/>
            </w:tcMar>
          </w:tcPr>
          <w:p w14:paraId="69BD3C25" w14:textId="273D5F52" w:rsidR="00692703" w:rsidRPr="00CD0F12" w:rsidRDefault="00530A6B" w:rsidP="00EB7DE4">
            <w:pPr>
              <w:pStyle w:val="Title"/>
              <w:rPr>
                <w:sz w:val="44"/>
              </w:rPr>
            </w:pPr>
            <w:r w:rsidRPr="00CD0F12">
              <w:rPr>
                <w:sz w:val="44"/>
              </w:rPr>
              <w:t>Ahmad Rifai</w:t>
            </w:r>
            <w:r w:rsidR="00692703" w:rsidRPr="00CD0F12">
              <w:rPr>
                <w:sz w:val="44"/>
              </w:rPr>
              <w:t xml:space="preserve"> </w:t>
            </w:r>
            <w:r w:rsidRPr="00CD0F12">
              <w:rPr>
                <w:rStyle w:val="IntenseEmphasis"/>
                <w:sz w:val="44"/>
              </w:rPr>
              <w:t>habibullah</w:t>
            </w:r>
          </w:p>
          <w:p w14:paraId="1BB93EB2" w14:textId="1CF4F7EC" w:rsidR="00692703" w:rsidRPr="00CF1A49" w:rsidRDefault="00EB7DE4" w:rsidP="00913946">
            <w:pPr>
              <w:pStyle w:val="ContactInfoEmphasis"/>
              <w:contextualSpacing w:val="0"/>
            </w:pPr>
            <w:proofErr w:type="spellStart"/>
            <w:r>
              <w:t>Keputih</w:t>
            </w:r>
            <w:proofErr w:type="spellEnd"/>
            <w:r>
              <w:t xml:space="preserve"> Gang 3B No 58 </w:t>
            </w:r>
            <w:proofErr w:type="spellStart"/>
            <w:r>
              <w:t>Sukolilo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7B15F4BEDD34C57A86D7810B59CD7C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rifaihabib29@gmail.com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8B2A5B32B54479AADC14955F534BBC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+6282244725059</w:t>
            </w:r>
          </w:p>
        </w:tc>
      </w:tr>
      <w:tr w:rsidR="009571D8" w:rsidRPr="00CF1A49" w14:paraId="5BFF864D" w14:textId="77777777" w:rsidTr="00AF7A88">
        <w:trPr>
          <w:trHeight w:val="464"/>
        </w:trPr>
        <w:tc>
          <w:tcPr>
            <w:tcW w:w="6956" w:type="dxa"/>
            <w:tcMar>
              <w:top w:w="432" w:type="dxa"/>
            </w:tcMar>
          </w:tcPr>
          <w:p w14:paraId="1B9270D6" w14:textId="081CAD11" w:rsidR="00AF7A88" w:rsidRPr="00CF1A49" w:rsidRDefault="007467F1" w:rsidP="007467F1">
            <w:pPr>
              <w:contextualSpacing w:val="0"/>
              <w:jc w:val="both"/>
            </w:pP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menempuh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sarjana</w:t>
            </w:r>
            <w:proofErr w:type="spellEnd"/>
            <w:r>
              <w:t xml:space="preserve"> di </w:t>
            </w:r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Sepuluh</w:t>
            </w:r>
            <w:proofErr w:type="spellEnd"/>
            <w:r>
              <w:t xml:space="preserve"> </w:t>
            </w:r>
            <w:proofErr w:type="spellStart"/>
            <w:r>
              <w:t>Nopember</w:t>
            </w:r>
            <w:proofErr w:type="spellEnd"/>
            <w:r>
              <w:t xml:space="preserve"> Surabaya.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minat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.</w:t>
            </w:r>
          </w:p>
        </w:tc>
      </w:tr>
    </w:tbl>
    <w:p w14:paraId="74D01987" w14:textId="6DA0BF9A" w:rsidR="004E01EB" w:rsidRPr="00CF1A49" w:rsidRDefault="007F42D6" w:rsidP="004E01EB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4D44E" wp14:editId="0ECD2665">
                <wp:simplePos x="0" y="0"/>
                <wp:positionH relativeFrom="column">
                  <wp:posOffset>4895850</wp:posOffset>
                </wp:positionH>
                <wp:positionV relativeFrom="paragraph">
                  <wp:posOffset>-2066290</wp:posOffset>
                </wp:positionV>
                <wp:extent cx="1628775" cy="2200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EBBBB" w14:textId="6604C0B0" w:rsidR="007F42D6" w:rsidRDefault="00E24E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6CDE7" wp14:editId="71B7E167">
                                  <wp:extent cx="1995128" cy="1457392"/>
                                  <wp:effectExtent l="1905" t="0" r="762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SC_6882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749" t="5638" r="6413" b="9961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030763" cy="1483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4D4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5.5pt;margin-top:-162.7pt;width:128.2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" fillcolor="white [3201]" stroked="f" strokeweight=".5pt">
                <v:textbox>
                  <w:txbxContent>
                    <w:p w14:paraId="5CFEBBBB" w14:textId="6604C0B0" w:rsidR="007F42D6" w:rsidRDefault="00E24E0C">
                      <w:r>
                        <w:rPr>
                          <w:noProof/>
                        </w:rPr>
                        <w:drawing>
                          <wp:inline distT="0" distB="0" distL="0" distR="0" wp14:anchorId="0F66CDE7" wp14:editId="71B7E167">
                            <wp:extent cx="1995128" cy="1457392"/>
                            <wp:effectExtent l="1905" t="0" r="762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DSC_688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749" t="5638" r="6413" b="9961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030763" cy="14834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7DE4">
        <w:t>pengalaman kerja</w:t>
      </w:r>
      <w:r w:rsidR="00CD0F12">
        <w:t xml:space="preserve"> &amp; organisasi mahasiswa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05D7A47" w14:textId="77777777" w:rsidTr="00D66A52">
        <w:tc>
          <w:tcPr>
            <w:tcW w:w="9355" w:type="dxa"/>
          </w:tcPr>
          <w:p w14:paraId="6E703CE9" w14:textId="6A05A98B" w:rsidR="001D0BF1" w:rsidRPr="00CF1A49" w:rsidRDefault="007467F1" w:rsidP="001D0BF1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0B2C8188" w14:textId="421B6AAB" w:rsidR="002736D2" w:rsidRDefault="007467F1" w:rsidP="007467F1">
            <w:pPr>
              <w:pStyle w:val="Heading2"/>
              <w:contextualSpacing w:val="0"/>
              <w:outlineLvl w:val="1"/>
            </w:pPr>
            <w:r>
              <w:t>Asisten praktikum</w:t>
            </w:r>
            <w:r w:rsidR="00DF159C">
              <w:t xml:space="preserve"> dan grader</w:t>
            </w:r>
            <w:r w:rsidR="002736D2">
              <w:t xml:space="preserve"> mata kuliah</w:t>
            </w:r>
            <w:r>
              <w:t xml:space="preserve"> pengantar sistem operasi</w:t>
            </w:r>
          </w:p>
          <w:p w14:paraId="2EF8807A" w14:textId="25662B3F" w:rsidR="002736D2" w:rsidRDefault="00DF159C" w:rsidP="002736D2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Windows 10 </w:t>
            </w:r>
            <w:proofErr w:type="spellStart"/>
            <w:r>
              <w:t>dan</w:t>
            </w:r>
            <w:proofErr w:type="spellEnd"/>
            <w:r>
              <w:t xml:space="preserve"> Linux Debian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  <w:r w:rsidR="00CD0F12">
              <w:t xml:space="preserve"> </w:t>
            </w:r>
            <w:proofErr w:type="spellStart"/>
            <w:r w:rsidR="00CD0F12">
              <w:t>tugas</w:t>
            </w:r>
            <w:proofErr w:type="spellEnd"/>
            <w:r w:rsidR="00CD0F12">
              <w:t xml:space="preserve"> </w:t>
            </w:r>
            <w:proofErr w:type="spellStart"/>
            <w:r w:rsidR="00CD0F12">
              <w:t>tersebut</w:t>
            </w:r>
            <w:proofErr w:type="spellEnd"/>
            <w:r w:rsidR="00CD0F12">
              <w:t xml:space="preserve"> </w:t>
            </w:r>
            <w:proofErr w:type="spellStart"/>
            <w:r w:rsidR="00CD0F12">
              <w:t>dari</w:t>
            </w:r>
            <w:proofErr w:type="spellEnd"/>
            <w:r>
              <w:t xml:space="preserve"> </w:t>
            </w:r>
            <w:r w:rsidR="00CD0F12">
              <w:t xml:space="preserve">para </w:t>
            </w:r>
            <w:proofErr w:type="spellStart"/>
            <w:r w:rsidR="00CD0F12">
              <w:t>praktikan</w:t>
            </w:r>
            <w:proofErr w:type="spellEnd"/>
            <w:r w:rsidR="00CD0F12">
              <w:t>.</w:t>
            </w:r>
          </w:p>
          <w:p w14:paraId="6E4F397E" w14:textId="3E2399EE" w:rsidR="002736D2" w:rsidRPr="00CF1A49" w:rsidRDefault="002736D2" w:rsidP="002736D2">
            <w:pPr>
              <w:contextualSpacing w:val="0"/>
              <w:jc w:val="both"/>
            </w:pPr>
          </w:p>
        </w:tc>
      </w:tr>
      <w:tr w:rsidR="00F61DF9" w:rsidRPr="00CF1A49" w14:paraId="545F5A5D" w14:textId="77777777" w:rsidTr="00F61DF9">
        <w:tc>
          <w:tcPr>
            <w:tcW w:w="9355" w:type="dxa"/>
            <w:tcMar>
              <w:top w:w="216" w:type="dxa"/>
            </w:tcMar>
          </w:tcPr>
          <w:p w14:paraId="4D28D806" w14:textId="3D54067E" w:rsidR="00F61DF9" w:rsidRPr="00CF1A49" w:rsidRDefault="007467F1" w:rsidP="00F61DF9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68A68FAA" w14:textId="77777777" w:rsidR="007467F1" w:rsidRDefault="007467F1" w:rsidP="007467F1">
            <w:pPr>
              <w:pStyle w:val="Heading2"/>
              <w:contextualSpacing w:val="0"/>
              <w:outlineLvl w:val="1"/>
            </w:pPr>
            <w:r>
              <w:t>asisten praktikum mata kuliah desain dan manajemen jaringan komputer</w:t>
            </w:r>
          </w:p>
          <w:p w14:paraId="58E25A74" w14:textId="3DE82668" w:rsidR="00DF159C" w:rsidRDefault="00DF159C" w:rsidP="00DF159C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 w:rsidR="00CD0F12">
              <w:t>menjelaskan</w:t>
            </w:r>
            <w:proofErr w:type="spellEnd"/>
            <w:r w:rsidR="00CD0F12">
              <w:t xml:space="preserve"> </w:t>
            </w:r>
            <w:proofErr w:type="spellStart"/>
            <w:r w:rsidR="00CD0F12">
              <w:t>kepada</w:t>
            </w:r>
            <w:proofErr w:type="spellEnd"/>
            <w:r w:rsidR="00CD0F12">
              <w:t xml:space="preserve"> </w:t>
            </w:r>
            <w:proofErr w:type="spellStart"/>
            <w:r w:rsidR="00CD0F12">
              <w:t>praktikan</w:t>
            </w:r>
            <w:proofErr w:type="spellEnd"/>
            <w:r w:rsidR="00CD0F12">
              <w:t xml:space="preserve"> </w:t>
            </w:r>
            <w:proofErr w:type="spellStart"/>
            <w:r w:rsidR="00CD0F12">
              <w:t>tentang</w:t>
            </w:r>
            <w:proofErr w:type="spellEnd"/>
            <w:r w:rsidR="00CD0F12">
              <w:t xml:space="preserve"> </w:t>
            </w:r>
            <w:proofErr w:type="spellStart"/>
            <w:r w:rsidR="00CD0F12">
              <w:t>jaringan</w:t>
            </w:r>
            <w:proofErr w:type="spellEnd"/>
            <w:r w:rsidR="00CD0F12">
              <w:t xml:space="preserve"> </w:t>
            </w:r>
            <w:proofErr w:type="spellStart"/>
            <w:r w:rsidR="00CD0F12">
              <w:t>komputer</w:t>
            </w:r>
            <w:proofErr w:type="spellEnd"/>
            <w:r w:rsidR="00CD0F12">
              <w:t xml:space="preserve"> </w:t>
            </w:r>
            <w:proofErr w:type="spellStart"/>
            <w:r w:rsidR="00CD0F12">
              <w:t>dengan</w:t>
            </w:r>
            <w:proofErr w:type="spellEnd"/>
            <w:r w:rsidR="00CD0F12">
              <w:t xml:space="preserve"> </w:t>
            </w:r>
            <w:proofErr w:type="spellStart"/>
            <w:r w:rsidR="00CD0F12">
              <w:t>menggunakan</w:t>
            </w:r>
            <w:proofErr w:type="spellEnd"/>
            <w:r w:rsidR="00CD0F12">
              <w:t xml:space="preserve"> tools Cisco Packet Tracer.</w:t>
            </w:r>
          </w:p>
          <w:p w14:paraId="0BB4A624" w14:textId="77777777" w:rsidR="00DF159C" w:rsidRDefault="00DF159C" w:rsidP="007467F1">
            <w:pPr>
              <w:pStyle w:val="Heading2"/>
              <w:contextualSpacing w:val="0"/>
              <w:outlineLvl w:val="1"/>
            </w:pPr>
          </w:p>
          <w:p w14:paraId="2C56626F" w14:textId="09B405BF" w:rsidR="00CD0F12" w:rsidRPr="00CF1A49" w:rsidRDefault="00CD0F12" w:rsidP="00CD0F12">
            <w:pPr>
              <w:pStyle w:val="Heading3"/>
              <w:contextualSpacing w:val="0"/>
              <w:outlineLvl w:val="2"/>
            </w:pPr>
            <w:r>
              <w:t>2016 - NOW</w:t>
            </w:r>
          </w:p>
          <w:p w14:paraId="090B0E60" w14:textId="65768F98" w:rsidR="00CD0F12" w:rsidRDefault="00CD0F12" w:rsidP="00CD0F12">
            <w:pPr>
              <w:pStyle w:val="Heading2"/>
              <w:contextualSpacing w:val="0"/>
              <w:outlineLvl w:val="1"/>
            </w:pPr>
            <w:r>
              <w:t>Anggota biro technology development himpunan mahasiswa sistem informasi</w:t>
            </w:r>
          </w:p>
          <w:p w14:paraId="08332862" w14:textId="15B317C3" w:rsidR="00CD0F12" w:rsidRPr="00CD0F12" w:rsidRDefault="00CD0F12" w:rsidP="00CD0F12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Hacking </w:t>
            </w:r>
            <w:r>
              <w:t xml:space="preserve">di </w:t>
            </w:r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.</w:t>
            </w:r>
          </w:p>
          <w:p w14:paraId="5ED960B1" w14:textId="4998F325" w:rsidR="00CD0F12" w:rsidRDefault="00CD0F12" w:rsidP="007467F1">
            <w:pPr>
              <w:pStyle w:val="Heading2"/>
              <w:contextualSpacing w:val="0"/>
              <w:outlineLvl w:val="1"/>
            </w:pPr>
          </w:p>
        </w:tc>
      </w:tr>
    </w:tbl>
    <w:p w14:paraId="691A897C" w14:textId="42686657" w:rsidR="00DA59AA" w:rsidRPr="00CF1A49" w:rsidRDefault="009221E6" w:rsidP="0097790C">
      <w:pPr>
        <w:pStyle w:val="Heading1"/>
      </w:pPr>
      <w:r>
        <w:t>pendidikan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4EC3FAA" w14:textId="77777777" w:rsidTr="00D66A52">
        <w:tc>
          <w:tcPr>
            <w:tcW w:w="9355" w:type="dxa"/>
          </w:tcPr>
          <w:p w14:paraId="3A1942DF" w14:textId="4915FCB0" w:rsidR="001D0BF1" w:rsidRPr="00CF1A49" w:rsidRDefault="00EB7DE4" w:rsidP="001D0BF1">
            <w:pPr>
              <w:pStyle w:val="Heading3"/>
              <w:contextualSpacing w:val="0"/>
              <w:outlineLvl w:val="2"/>
            </w:pPr>
            <w:r>
              <w:t>2015</w:t>
            </w:r>
            <w:r w:rsidR="001D0BF1" w:rsidRPr="00CF1A49">
              <w:t xml:space="preserve"> </w:t>
            </w:r>
            <w:r>
              <w:t xml:space="preserve">- </w:t>
            </w:r>
            <w:r w:rsidR="009221E6">
              <w:t>sekarang</w:t>
            </w:r>
          </w:p>
          <w:p w14:paraId="33FB2A1A" w14:textId="77777777" w:rsidR="009221E6" w:rsidRDefault="00EB7DE4" w:rsidP="001D0BF1">
            <w:pPr>
              <w:pStyle w:val="Heading2"/>
              <w:contextualSpacing w:val="0"/>
              <w:outlineLvl w:val="1"/>
            </w:pPr>
            <w:r>
              <w:t>departemen information systems</w:t>
            </w:r>
            <w:r w:rsidR="001D0BF1" w:rsidRPr="00CF1A49">
              <w:t xml:space="preserve"> </w:t>
            </w:r>
          </w:p>
          <w:p w14:paraId="76274345" w14:textId="2B3F3C5B" w:rsidR="001D0BF1" w:rsidRPr="00CF1A49" w:rsidRDefault="009221E6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institut teknologi sepuluh nopember</w:t>
            </w:r>
          </w:p>
          <w:p w14:paraId="5B4C9B3C" w14:textId="6B2B123C" w:rsidR="007538DC" w:rsidRPr="00CF1A49" w:rsidRDefault="009221E6" w:rsidP="007F767C">
            <w:pPr>
              <w:ind w:left="405"/>
              <w:contextualSpacing w:val="0"/>
            </w:pPr>
            <w:proofErr w:type="spellStart"/>
            <w:r>
              <w:t>Tahun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IPK 3</w:t>
            </w:r>
            <w:r w:rsidR="007F767C">
              <w:t>,</w:t>
            </w:r>
            <w:r>
              <w:t>71</w:t>
            </w:r>
          </w:p>
        </w:tc>
      </w:tr>
      <w:tr w:rsidR="00F61DF9" w:rsidRPr="00CF1A49" w14:paraId="5C646C04" w14:textId="77777777" w:rsidTr="00F61DF9">
        <w:tc>
          <w:tcPr>
            <w:tcW w:w="9355" w:type="dxa"/>
            <w:tcMar>
              <w:top w:w="216" w:type="dxa"/>
            </w:tcMar>
          </w:tcPr>
          <w:p w14:paraId="165321B2" w14:textId="2A64C329" w:rsidR="00F61DF9" w:rsidRPr="00CF1A49" w:rsidRDefault="009221E6" w:rsidP="00F61DF9">
            <w:pPr>
              <w:pStyle w:val="Heading3"/>
              <w:contextualSpacing w:val="0"/>
              <w:outlineLvl w:val="2"/>
            </w:pPr>
            <w:r>
              <w:t xml:space="preserve">2012 </w:t>
            </w:r>
            <w:r w:rsidR="007F767C">
              <w:t>–</w:t>
            </w:r>
            <w:r>
              <w:t xml:space="preserve"> 2015</w:t>
            </w:r>
          </w:p>
          <w:p w14:paraId="0E406157" w14:textId="1F0AC2DE" w:rsidR="00F61DF9" w:rsidRPr="00CF1A49" w:rsidRDefault="009221E6" w:rsidP="00F61DF9">
            <w:pPr>
              <w:pStyle w:val="Heading2"/>
              <w:contextualSpacing w:val="0"/>
              <w:outlineLvl w:val="1"/>
            </w:pPr>
            <w:r>
              <w:t>SMAN 1 GENteng</w:t>
            </w:r>
          </w:p>
          <w:p w14:paraId="77DFDCB0" w14:textId="77777777" w:rsidR="00F61DF9" w:rsidRDefault="009221E6" w:rsidP="009221E6">
            <w:pPr>
              <w:ind w:left="405"/>
              <w:rPr>
                <w:b/>
              </w:rPr>
            </w:pPr>
            <w:r w:rsidRPr="009221E6">
              <w:rPr>
                <w:b/>
              </w:rPr>
              <w:t>PRESTASI</w:t>
            </w:r>
          </w:p>
          <w:p w14:paraId="327107EF" w14:textId="77777777" w:rsidR="007F767C" w:rsidRDefault="007F767C" w:rsidP="009221E6">
            <w:pPr>
              <w:ind w:left="405"/>
            </w:pPr>
            <w:r>
              <w:t xml:space="preserve">Nilai </w:t>
            </w:r>
            <w:proofErr w:type="spellStart"/>
            <w:r>
              <w:t>Ujian</w:t>
            </w:r>
            <w:proofErr w:type="spellEnd"/>
            <w:r>
              <w:t xml:space="preserve"> Nasional 554,40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meraih</w:t>
            </w:r>
            <w:proofErr w:type="spellEnd"/>
            <w:r>
              <w:t xml:space="preserve"> </w:t>
            </w:r>
            <w:proofErr w:type="spellStart"/>
            <w:r>
              <w:t>peringkat</w:t>
            </w:r>
            <w:proofErr w:type="spellEnd"/>
            <w:r>
              <w:t xml:space="preserve"> ke-2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  <w:p w14:paraId="76F75A99" w14:textId="13313BBE" w:rsidR="007F767C" w:rsidRDefault="007F767C" w:rsidP="009221E6">
            <w:pPr>
              <w:ind w:left="405"/>
            </w:pPr>
          </w:p>
          <w:p w14:paraId="62CD9CFF" w14:textId="59D96BD0" w:rsidR="00AF7A88" w:rsidRDefault="00AF7A88" w:rsidP="009221E6">
            <w:pPr>
              <w:ind w:left="405"/>
            </w:pPr>
          </w:p>
          <w:p w14:paraId="050A02AD" w14:textId="77777777" w:rsidR="007F42D6" w:rsidRDefault="007F42D6" w:rsidP="009221E6">
            <w:pPr>
              <w:ind w:left="405"/>
            </w:pPr>
          </w:p>
          <w:p w14:paraId="0A5B8663" w14:textId="36C301B3" w:rsidR="007F767C" w:rsidRPr="00CF1A49" w:rsidRDefault="007F767C" w:rsidP="007F767C">
            <w:pPr>
              <w:pStyle w:val="Heading3"/>
              <w:contextualSpacing w:val="0"/>
              <w:outlineLvl w:val="2"/>
            </w:pPr>
            <w:r>
              <w:lastRenderedPageBreak/>
              <w:t>2009 – 2012</w:t>
            </w:r>
          </w:p>
          <w:p w14:paraId="743F3F88" w14:textId="764190D9" w:rsidR="007F767C" w:rsidRDefault="007F767C" w:rsidP="007F767C">
            <w:pPr>
              <w:pStyle w:val="Heading2"/>
              <w:contextualSpacing w:val="0"/>
              <w:outlineLvl w:val="1"/>
            </w:pPr>
            <w:r>
              <w:t>SMPN 1 genteng</w:t>
            </w:r>
          </w:p>
          <w:p w14:paraId="4C5EBAF5" w14:textId="69373905" w:rsidR="007F767C" w:rsidRDefault="007F767C" w:rsidP="007F767C">
            <w:pPr>
              <w:pStyle w:val="Heading2"/>
              <w:contextualSpacing w:val="0"/>
              <w:outlineLvl w:val="1"/>
            </w:pPr>
          </w:p>
          <w:p w14:paraId="5F6AD01A" w14:textId="2CCCCB73" w:rsidR="007F767C" w:rsidRPr="00CF1A49" w:rsidRDefault="007F767C" w:rsidP="007F767C">
            <w:pPr>
              <w:pStyle w:val="Heading3"/>
              <w:contextualSpacing w:val="0"/>
              <w:outlineLvl w:val="2"/>
            </w:pPr>
            <w:r>
              <w:t>2003 – 2009</w:t>
            </w:r>
          </w:p>
          <w:p w14:paraId="069363DD" w14:textId="2517C1B1" w:rsidR="007F767C" w:rsidRPr="00CF1A49" w:rsidRDefault="007F767C" w:rsidP="007F767C">
            <w:pPr>
              <w:pStyle w:val="Heading2"/>
              <w:contextualSpacing w:val="0"/>
              <w:outlineLvl w:val="1"/>
            </w:pPr>
            <w:r>
              <w:t>SDN 1 Genteng wetan</w:t>
            </w:r>
          </w:p>
          <w:p w14:paraId="23F63AA9" w14:textId="77777777" w:rsidR="007F767C" w:rsidRDefault="007F767C" w:rsidP="007F767C">
            <w:pPr>
              <w:ind w:left="405"/>
              <w:rPr>
                <w:b/>
              </w:rPr>
            </w:pPr>
            <w:r w:rsidRPr="009221E6">
              <w:rPr>
                <w:b/>
              </w:rPr>
              <w:t>PRESTASI</w:t>
            </w:r>
          </w:p>
          <w:p w14:paraId="344991BA" w14:textId="77777777" w:rsidR="007F767C" w:rsidRDefault="007F767C" w:rsidP="002736D2">
            <w:pPr>
              <w:ind w:left="405"/>
            </w:pPr>
            <w:proofErr w:type="spellStart"/>
            <w:r>
              <w:t>Peringkat</w:t>
            </w:r>
            <w:proofErr w:type="spellEnd"/>
            <w:r>
              <w:t xml:space="preserve"> 1 </w:t>
            </w:r>
            <w:proofErr w:type="spellStart"/>
            <w:r>
              <w:t>Olimpiade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Genteng</w:t>
            </w:r>
            <w:proofErr w:type="spellEnd"/>
          </w:p>
          <w:p w14:paraId="56E2F882" w14:textId="05A8B58D" w:rsidR="00CD0F12" w:rsidRPr="007F767C" w:rsidRDefault="00CD0F12" w:rsidP="002736D2">
            <w:pPr>
              <w:ind w:left="405"/>
            </w:pPr>
          </w:p>
        </w:tc>
      </w:tr>
    </w:tbl>
    <w:p w14:paraId="1390B8A9" w14:textId="5AF98E54" w:rsidR="00486277" w:rsidRPr="00CF1A49" w:rsidRDefault="007F767C" w:rsidP="00486277">
      <w:pPr>
        <w:pStyle w:val="Heading1"/>
      </w:pPr>
      <w:r>
        <w:lastRenderedPageBreak/>
        <w:t>kemampuan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279E9E1" w14:textId="77777777" w:rsidTr="00CF1A49">
        <w:tc>
          <w:tcPr>
            <w:tcW w:w="4675" w:type="dxa"/>
          </w:tcPr>
          <w:p w14:paraId="3208F1C1" w14:textId="2783C234" w:rsidR="001E3120" w:rsidRPr="007F767C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TEKNOLOGI WEB</w:t>
            </w:r>
          </w:p>
          <w:p w14:paraId="04BE10A6" w14:textId="02A7E399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HTML / CSS / JAVASCRIPT / PHP</w:t>
            </w:r>
          </w:p>
          <w:p w14:paraId="0499F942" w14:textId="77777777" w:rsidR="007F767C" w:rsidRPr="006E1507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E646CDF" w14:textId="74CBC7BF" w:rsidR="001F4E6D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FRAMEWORK</w:t>
            </w:r>
            <w:r>
              <w:rPr>
                <w:b/>
              </w:rPr>
              <w:t xml:space="preserve"> TEKNOLOGI WEB</w:t>
            </w:r>
          </w:p>
          <w:p w14:paraId="17141C29" w14:textId="77777777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Code Igniter / </w:t>
            </w:r>
            <w:proofErr w:type="spellStart"/>
            <w:r>
              <w:t>Wordpress</w:t>
            </w:r>
            <w:proofErr w:type="spellEnd"/>
          </w:p>
          <w:p w14:paraId="1C001994" w14:textId="77777777" w:rsidR="00880A75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AE20022" w14:textId="1F6EF66F" w:rsidR="00880A75" w:rsidRDefault="00880A75" w:rsidP="00880A75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DATABASE</w:t>
            </w:r>
          </w:p>
          <w:p w14:paraId="0BA658D3" w14:textId="77777777" w:rsidR="00880A75" w:rsidRDefault="00880A75" w:rsidP="00880A7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proofErr w:type="spellStart"/>
            <w:r>
              <w:t>Mysql</w:t>
            </w:r>
            <w:proofErr w:type="spellEnd"/>
            <w:r>
              <w:t xml:space="preserve"> / Firebase / Microsoft Access / SQL Server</w:t>
            </w:r>
          </w:p>
          <w:p w14:paraId="2CF5CE20" w14:textId="77777777" w:rsidR="007467F1" w:rsidRDefault="007467F1" w:rsidP="00880A7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6CF165E2" w14:textId="7F1BA3CC" w:rsidR="007467F1" w:rsidRDefault="007467F1" w:rsidP="007467F1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SISTEM OPERASI</w:t>
            </w:r>
          </w:p>
          <w:p w14:paraId="1C2F4219" w14:textId="685AA518" w:rsidR="007467F1" w:rsidRPr="007F767C" w:rsidRDefault="007467F1" w:rsidP="007467F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Windows / Linux</w:t>
            </w:r>
          </w:p>
        </w:tc>
        <w:tc>
          <w:tcPr>
            <w:tcW w:w="4675" w:type="dxa"/>
            <w:tcMar>
              <w:left w:w="360" w:type="dxa"/>
            </w:tcMar>
          </w:tcPr>
          <w:p w14:paraId="5C076969" w14:textId="6E040948" w:rsidR="003A0632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TOOL PEMROGRAMAN</w:t>
            </w:r>
          </w:p>
          <w:p w14:paraId="2BE5119C" w14:textId="6F8BC441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Android Studio / Eclipse / </w:t>
            </w:r>
            <w:proofErr w:type="spellStart"/>
            <w:r>
              <w:t>Netbeans</w:t>
            </w:r>
            <w:proofErr w:type="spellEnd"/>
          </w:p>
          <w:p w14:paraId="16EBD0B4" w14:textId="77777777" w:rsidR="007F767C" w:rsidRP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2363C10E" w14:textId="3D414CC4" w:rsidR="001E3120" w:rsidRPr="00880A75" w:rsidRDefault="007F767C" w:rsidP="006E1507">
            <w:pPr>
              <w:pStyle w:val="ListBullet"/>
              <w:contextualSpacing w:val="0"/>
              <w:rPr>
                <w:b/>
              </w:rPr>
            </w:pPr>
            <w:r w:rsidRPr="00880A75">
              <w:rPr>
                <w:b/>
              </w:rPr>
              <w:t>TOOL KEAMANAN INFORMASI</w:t>
            </w:r>
          </w:p>
          <w:p w14:paraId="0D2AC5AF" w14:textId="488E4A80" w:rsidR="007F767C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proofErr w:type="spellStart"/>
            <w:r>
              <w:t>Acunetix</w:t>
            </w:r>
            <w:proofErr w:type="spellEnd"/>
            <w:r>
              <w:t xml:space="preserve"> / </w:t>
            </w:r>
            <w:proofErr w:type="spellStart"/>
            <w:r>
              <w:t>Ahrefs</w:t>
            </w:r>
            <w:proofErr w:type="spellEnd"/>
            <w:r>
              <w:t xml:space="preserve"> </w:t>
            </w:r>
          </w:p>
          <w:p w14:paraId="15CCF91A" w14:textId="77777777" w:rsidR="00880A75" w:rsidRPr="006E1507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5B7ECAE1" w14:textId="7F8BEC34" w:rsidR="001E3120" w:rsidRPr="00880A75" w:rsidRDefault="00880A75" w:rsidP="006E1507">
            <w:pPr>
              <w:pStyle w:val="ListBullet"/>
              <w:contextualSpacing w:val="0"/>
            </w:pPr>
            <w:r>
              <w:rPr>
                <w:b/>
              </w:rPr>
              <w:t>BAHASA PEMROGRAMAN</w:t>
            </w:r>
          </w:p>
          <w:p w14:paraId="44F1FCBE" w14:textId="0039EEBC" w:rsidR="002A333A" w:rsidRPr="006E1507" w:rsidRDefault="00880A75" w:rsidP="002A333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Java </w:t>
            </w:r>
          </w:p>
        </w:tc>
      </w:tr>
    </w:tbl>
    <w:p w14:paraId="3B5F7F52" w14:textId="5B5696F6" w:rsidR="00B51D1B" w:rsidRDefault="00B51D1B" w:rsidP="006E1507"/>
    <w:p w14:paraId="23EA46E4" w14:textId="77777777" w:rsidR="00AF7A88" w:rsidRPr="006E1507" w:rsidRDefault="00AF7A88" w:rsidP="006E1507"/>
    <w:sectPr w:rsidR="00AF7A88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55EA6" w14:textId="77777777" w:rsidR="006222A8" w:rsidRDefault="006222A8" w:rsidP="0068194B">
      <w:r>
        <w:separator/>
      </w:r>
    </w:p>
    <w:p w14:paraId="383CE889" w14:textId="77777777" w:rsidR="006222A8" w:rsidRDefault="006222A8"/>
    <w:p w14:paraId="13B1AEA2" w14:textId="77777777" w:rsidR="006222A8" w:rsidRDefault="006222A8"/>
  </w:endnote>
  <w:endnote w:type="continuationSeparator" w:id="0">
    <w:p w14:paraId="6A5C9B08" w14:textId="77777777" w:rsidR="006222A8" w:rsidRDefault="006222A8" w:rsidP="0068194B">
      <w:r>
        <w:continuationSeparator/>
      </w:r>
    </w:p>
    <w:p w14:paraId="7DB4693B" w14:textId="77777777" w:rsidR="006222A8" w:rsidRDefault="006222A8"/>
    <w:p w14:paraId="0D35E8C9" w14:textId="77777777" w:rsidR="006222A8" w:rsidRDefault="006222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9EA2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72B01" w14:textId="77777777" w:rsidR="006222A8" w:rsidRDefault="006222A8" w:rsidP="0068194B">
      <w:r>
        <w:separator/>
      </w:r>
    </w:p>
    <w:p w14:paraId="79898F8A" w14:textId="77777777" w:rsidR="006222A8" w:rsidRDefault="006222A8"/>
    <w:p w14:paraId="2D549A98" w14:textId="77777777" w:rsidR="006222A8" w:rsidRDefault="006222A8"/>
  </w:footnote>
  <w:footnote w:type="continuationSeparator" w:id="0">
    <w:p w14:paraId="30CF5D1C" w14:textId="77777777" w:rsidR="006222A8" w:rsidRDefault="006222A8" w:rsidP="0068194B">
      <w:r>
        <w:continuationSeparator/>
      </w:r>
    </w:p>
    <w:p w14:paraId="1E33C9ED" w14:textId="77777777" w:rsidR="006222A8" w:rsidRDefault="006222A8"/>
    <w:p w14:paraId="43D638E7" w14:textId="77777777" w:rsidR="006222A8" w:rsidRDefault="006222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E27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C138C4" wp14:editId="2FAB83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39ED86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F0AC6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6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6D2"/>
    <w:rsid w:val="00275EAE"/>
    <w:rsid w:val="00294998"/>
    <w:rsid w:val="00297F18"/>
    <w:rsid w:val="002A1945"/>
    <w:rsid w:val="002A333A"/>
    <w:rsid w:val="002B2958"/>
    <w:rsid w:val="002B3FC8"/>
    <w:rsid w:val="002C53AF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0A6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22A8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7F1"/>
    <w:rsid w:val="00746D44"/>
    <w:rsid w:val="007538DC"/>
    <w:rsid w:val="00757803"/>
    <w:rsid w:val="00772C3A"/>
    <w:rsid w:val="0079206B"/>
    <w:rsid w:val="00796076"/>
    <w:rsid w:val="007C0566"/>
    <w:rsid w:val="007C606B"/>
    <w:rsid w:val="007E6A61"/>
    <w:rsid w:val="007F42D6"/>
    <w:rsid w:val="007F767C"/>
    <w:rsid w:val="00801140"/>
    <w:rsid w:val="00803404"/>
    <w:rsid w:val="00834955"/>
    <w:rsid w:val="00855B59"/>
    <w:rsid w:val="00860461"/>
    <w:rsid w:val="0086487C"/>
    <w:rsid w:val="00870B20"/>
    <w:rsid w:val="00880A75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E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A88"/>
    <w:rsid w:val="00B10EBE"/>
    <w:rsid w:val="00B236F1"/>
    <w:rsid w:val="00B50F99"/>
    <w:rsid w:val="00B51D1B"/>
    <w:rsid w:val="00B53632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0F12"/>
    <w:rsid w:val="00CD323D"/>
    <w:rsid w:val="00CE4030"/>
    <w:rsid w:val="00CE64B3"/>
    <w:rsid w:val="00CF1A49"/>
    <w:rsid w:val="00D0630C"/>
    <w:rsid w:val="00D243A9"/>
    <w:rsid w:val="00D305E5"/>
    <w:rsid w:val="00D37CD3"/>
    <w:rsid w:val="00D432A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59C"/>
    <w:rsid w:val="00DF4D6C"/>
    <w:rsid w:val="00E01923"/>
    <w:rsid w:val="00E14498"/>
    <w:rsid w:val="00E2397A"/>
    <w:rsid w:val="00E24E0C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7DE4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71A2"/>
  <w15:chartTrackingRefBased/>
  <w15:docId w15:val="{429A5610-6C0A-4690-974A-10B78E2C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30A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15100059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B15F4BEDD34C57A86D7810B59CD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32685-1C7E-42B1-B741-E5F7C61BCF7A}"/>
      </w:docPartPr>
      <w:docPartBody>
        <w:p w:rsidR="002F4C8A" w:rsidRDefault="00CC7DC0">
          <w:pPr>
            <w:pStyle w:val="17B15F4BEDD34C57A86D7810B59CD7CC"/>
          </w:pPr>
          <w:r w:rsidRPr="00CF1A49">
            <w:t>·</w:t>
          </w:r>
        </w:p>
      </w:docPartBody>
    </w:docPart>
    <w:docPart>
      <w:docPartPr>
        <w:name w:val="18B2A5B32B54479AADC14955F534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C1705-960A-4167-BD95-935EE56EBAEB}"/>
      </w:docPartPr>
      <w:docPartBody>
        <w:p w:rsidR="002F4C8A" w:rsidRDefault="00CC7DC0">
          <w:pPr>
            <w:pStyle w:val="18B2A5B32B54479AADC14955F534BBC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BC"/>
    <w:rsid w:val="002F4C8A"/>
    <w:rsid w:val="003033BC"/>
    <w:rsid w:val="007B1681"/>
    <w:rsid w:val="00CC7DC0"/>
    <w:rsid w:val="00E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13A3DE00D41EE94AB58EE3402463D">
    <w:name w:val="CA213A3DE00D41EE94AB58EE3402463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21ED95BB7F94A9CB436BF346052073C">
    <w:name w:val="921ED95BB7F94A9CB436BF346052073C"/>
  </w:style>
  <w:style w:type="paragraph" w:customStyle="1" w:styleId="11D861CE03B0400CB331B3EB2A51D57E">
    <w:name w:val="11D861CE03B0400CB331B3EB2A51D57E"/>
  </w:style>
  <w:style w:type="paragraph" w:customStyle="1" w:styleId="552F0A01714A47E89D605DFBF944CF76">
    <w:name w:val="552F0A01714A47E89D605DFBF944CF76"/>
  </w:style>
  <w:style w:type="paragraph" w:customStyle="1" w:styleId="54F5682FF2534ACAB9D8816B1861C741">
    <w:name w:val="54F5682FF2534ACAB9D8816B1861C741"/>
  </w:style>
  <w:style w:type="paragraph" w:customStyle="1" w:styleId="2FD7483627594EA6A9C2183B350AB5E2">
    <w:name w:val="2FD7483627594EA6A9C2183B350AB5E2"/>
  </w:style>
  <w:style w:type="paragraph" w:customStyle="1" w:styleId="17B15F4BEDD34C57A86D7810B59CD7CC">
    <w:name w:val="17B15F4BEDD34C57A86D7810B59CD7CC"/>
  </w:style>
  <w:style w:type="paragraph" w:customStyle="1" w:styleId="CEA189C79A9C43A7973EDB87CEEFDB75">
    <w:name w:val="CEA189C79A9C43A7973EDB87CEEFDB75"/>
  </w:style>
  <w:style w:type="paragraph" w:customStyle="1" w:styleId="18B2A5B32B54479AADC14955F534BBC5">
    <w:name w:val="18B2A5B32B54479AADC14955F534BBC5"/>
  </w:style>
  <w:style w:type="paragraph" w:customStyle="1" w:styleId="BC80FEC5EECC4D2C91099CB7853C03D7">
    <w:name w:val="BC80FEC5EECC4D2C91099CB7853C03D7"/>
  </w:style>
  <w:style w:type="paragraph" w:customStyle="1" w:styleId="5B8EFDAE555048729D5338BE2CCFAD7E">
    <w:name w:val="5B8EFDAE555048729D5338BE2CCFAD7E"/>
  </w:style>
  <w:style w:type="paragraph" w:customStyle="1" w:styleId="835591B88C524328BA3BD68EE506C93B">
    <w:name w:val="835591B88C524328BA3BD68EE506C93B"/>
  </w:style>
  <w:style w:type="paragraph" w:customStyle="1" w:styleId="1AC469C1E2374B34A89A86405E3C4DEC">
    <w:name w:val="1AC469C1E2374B34A89A86405E3C4DEC"/>
  </w:style>
  <w:style w:type="paragraph" w:customStyle="1" w:styleId="67566037D7C748B882C96A393A293EFD">
    <w:name w:val="67566037D7C748B882C96A393A293EFD"/>
  </w:style>
  <w:style w:type="paragraph" w:customStyle="1" w:styleId="65EF3F7B6FD7405F95E188960837ED7A">
    <w:name w:val="65EF3F7B6FD7405F95E188960837ED7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F56985DF76D467CAA12DC2906B10651">
    <w:name w:val="DF56985DF76D467CAA12DC2906B10651"/>
  </w:style>
  <w:style w:type="paragraph" w:customStyle="1" w:styleId="8A157C6D57064A81A83DB51C919F59FB">
    <w:name w:val="8A157C6D57064A81A83DB51C919F59FB"/>
  </w:style>
  <w:style w:type="paragraph" w:customStyle="1" w:styleId="2DD1D35878284A37BEAD94EA0AB0A9EA">
    <w:name w:val="2DD1D35878284A37BEAD94EA0AB0A9EA"/>
  </w:style>
  <w:style w:type="paragraph" w:customStyle="1" w:styleId="EEC31D4818EA4CF2B3F6F65540BD6D4E">
    <w:name w:val="EEC31D4818EA4CF2B3F6F65540BD6D4E"/>
  </w:style>
  <w:style w:type="paragraph" w:customStyle="1" w:styleId="910D6CF015C444D9B64042142FA43C9B">
    <w:name w:val="910D6CF015C444D9B64042142FA43C9B"/>
  </w:style>
  <w:style w:type="paragraph" w:customStyle="1" w:styleId="2BF271B09FEC46DA9B1829EC6554719B">
    <w:name w:val="2BF271B09FEC46DA9B1829EC6554719B"/>
  </w:style>
  <w:style w:type="paragraph" w:customStyle="1" w:styleId="52D13649406A42C59F9A3CA6376DAC4E">
    <w:name w:val="52D13649406A42C59F9A3CA6376DAC4E"/>
  </w:style>
  <w:style w:type="paragraph" w:customStyle="1" w:styleId="1CE074CF9C2F474E9BD149E5E743BBD8">
    <w:name w:val="1CE074CF9C2F474E9BD149E5E743BBD8"/>
  </w:style>
  <w:style w:type="paragraph" w:customStyle="1" w:styleId="3D3CAB2415DD4A06892A2636C0FEEBDD">
    <w:name w:val="3D3CAB2415DD4A06892A2636C0FEEBDD"/>
  </w:style>
  <w:style w:type="paragraph" w:customStyle="1" w:styleId="9097C87CBAE34F01B6E30C306030E4D3">
    <w:name w:val="9097C87CBAE34F01B6E30C306030E4D3"/>
  </w:style>
  <w:style w:type="paragraph" w:customStyle="1" w:styleId="811BEEE64B2144C3A2004A473B1A95C4">
    <w:name w:val="811BEEE64B2144C3A2004A473B1A95C4"/>
  </w:style>
  <w:style w:type="paragraph" w:customStyle="1" w:styleId="865CEF5866424A4682603741227DC871">
    <w:name w:val="865CEF5866424A4682603741227DC871"/>
  </w:style>
  <w:style w:type="paragraph" w:customStyle="1" w:styleId="75096885EC15458DA9FD107CB89D2B52">
    <w:name w:val="75096885EC15458DA9FD107CB89D2B52"/>
  </w:style>
  <w:style w:type="paragraph" w:customStyle="1" w:styleId="B317D88C06ED45D5ABE20C77B94B46FD">
    <w:name w:val="B317D88C06ED45D5ABE20C77B94B46FD"/>
  </w:style>
  <w:style w:type="paragraph" w:customStyle="1" w:styleId="228D2B29C887405DAE61B6FCC1B49668">
    <w:name w:val="228D2B29C887405DAE61B6FCC1B49668"/>
  </w:style>
  <w:style w:type="paragraph" w:customStyle="1" w:styleId="D0056BA1D6D647B48877823C2000E570">
    <w:name w:val="D0056BA1D6D647B48877823C2000E570"/>
  </w:style>
  <w:style w:type="paragraph" w:customStyle="1" w:styleId="08544C36BA734B53A0E7EC0DC1F03F10">
    <w:name w:val="08544C36BA734B53A0E7EC0DC1F03F10"/>
  </w:style>
  <w:style w:type="paragraph" w:customStyle="1" w:styleId="CF5082B975404ADC824D248ECDFCC8ED">
    <w:name w:val="CF5082B975404ADC824D248ECDFCC8ED"/>
  </w:style>
  <w:style w:type="paragraph" w:customStyle="1" w:styleId="78BC43C582654217A8C9DC608D5F1A94">
    <w:name w:val="78BC43C582654217A8C9DC608D5F1A94"/>
  </w:style>
  <w:style w:type="paragraph" w:customStyle="1" w:styleId="C14DD5845E274F70AD4B338ECCCDA2EF">
    <w:name w:val="C14DD5845E274F70AD4B338ECCCDA2EF"/>
  </w:style>
  <w:style w:type="paragraph" w:customStyle="1" w:styleId="BCA6FAF114C845E795953C8A3CB9DA83">
    <w:name w:val="BCA6FAF114C845E795953C8A3CB9DA83"/>
  </w:style>
  <w:style w:type="paragraph" w:customStyle="1" w:styleId="4D2F20589F924ACE9EA6771F28911330">
    <w:name w:val="4D2F20589F924ACE9EA6771F28911330"/>
  </w:style>
  <w:style w:type="paragraph" w:customStyle="1" w:styleId="7D613400AA764A288AFABC972B4ED185">
    <w:name w:val="7D613400AA764A288AFABC972B4ED185"/>
  </w:style>
  <w:style w:type="paragraph" w:customStyle="1" w:styleId="B83293355E2F49DEA6F73B838824A3DF">
    <w:name w:val="B83293355E2F49DEA6F73B838824A3DF"/>
  </w:style>
  <w:style w:type="paragraph" w:customStyle="1" w:styleId="CA36176C917F41B2987622AB818BE91F">
    <w:name w:val="CA36176C917F41B2987622AB818BE91F"/>
  </w:style>
  <w:style w:type="paragraph" w:customStyle="1" w:styleId="9075C116401A4895A27E278E129EA038">
    <w:name w:val="9075C116401A4895A27E278E129EA038"/>
  </w:style>
  <w:style w:type="paragraph" w:customStyle="1" w:styleId="03B21ED72900412F9A434058B6EA556D">
    <w:name w:val="03B21ED72900412F9A434058B6EA556D"/>
    <w:rsid w:val="003033BC"/>
  </w:style>
  <w:style w:type="paragraph" w:customStyle="1" w:styleId="1317F3A55D5042449E513F9186557BE9">
    <w:name w:val="1317F3A55D5042449E513F9186557BE9"/>
    <w:rsid w:val="00303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4BB75-3667-4B14-9143-28F2599D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Rifai Habibullah(550834)</dc:creator>
  <cp:keywords/>
  <dc:description/>
  <cp:lastModifiedBy>Ahmad Rifai Habibullah(550834)</cp:lastModifiedBy>
  <cp:revision>2</cp:revision>
  <cp:lastPrinted>2018-03-14T16:05:00Z</cp:lastPrinted>
  <dcterms:created xsi:type="dcterms:W3CDTF">2018-03-14T16:27:00Z</dcterms:created>
  <dcterms:modified xsi:type="dcterms:W3CDTF">2018-03-14T16:27:00Z</dcterms:modified>
  <cp:category/>
</cp:coreProperties>
</file>